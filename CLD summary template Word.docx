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5923" w:rsidRDefault="00D15923" w:rsidP="00335136">
      <w:pPr>
        <w:pStyle w:val="Heading1"/>
      </w:pPr>
      <w:bookmarkStart w:id="0" w:name="_Toc208137720"/>
      <w:r>
        <w:t>Paragraph for</w:t>
      </w:r>
      <w:bookmarkStart w:id="1" w:name="_GoBack"/>
      <w:bookmarkEnd w:id="1"/>
      <w:r>
        <w:t>mats for body text</w:t>
      </w:r>
      <w:bookmarkEnd w:id="0"/>
    </w:p>
    <w:p w:rsidR="00D15923" w:rsidRDefault="00D15923" w:rsidP="00F527FB">
      <w:pPr>
        <w:pStyle w:val="BodyText"/>
      </w:pPr>
      <w:r w:rsidRPr="00CF1F48">
        <w:rPr>
          <w:lang w:val="en-US"/>
        </w:rPr>
        <w:t xml:space="preserve">This is a normal paragraph. It can span several lines. The following paragraph is separated from this one. </w:t>
      </w:r>
      <w:r>
        <w:t>Ridebis, et licet rideas. Ego ille quem nosti apros et quidem pulcherripse?</w:t>
      </w:r>
      <w:r w:rsidR="001E2920">
        <w:t xml:space="preserve"> </w:t>
      </w:r>
      <w:r>
        <w:t>Inquis. Ipse; non tamen ut omnino ab inertia mea et quete discederem.</w:t>
      </w:r>
    </w:p>
    <w:p w:rsidR="00D15923" w:rsidRDefault="00D15923" w:rsidP="00F527FB">
      <w:pPr>
        <w:pStyle w:val="BodyText"/>
      </w:pPr>
      <w:r w:rsidRPr="00CF1F48">
        <w:rPr>
          <w:lang w:val="en-US"/>
        </w:rPr>
        <w:t xml:space="preserve">This is a second paragraph with filler text. </w:t>
      </w:r>
      <w:r>
        <w:t>Ridebis, et licet rideas. Ego ille quem nosti apros et quidem pulcherripse? Inquis. Ipse; non tamen ut omnino ab inertia mea et quete discederem.</w:t>
      </w:r>
    </w:p>
    <w:p w:rsidR="00D15923" w:rsidRPr="00CF1F48" w:rsidRDefault="00D15923" w:rsidP="00F527FB">
      <w:pPr>
        <w:pStyle w:val="BodyText"/>
        <w:rPr>
          <w:lang w:val="en-US"/>
        </w:rPr>
      </w:pPr>
      <w:r w:rsidRPr="00CF1F48">
        <w:rPr>
          <w:lang w:val="en-US"/>
        </w:rPr>
        <w:t>Now to unordered lists where list items are marked with bullets:</w:t>
      </w:r>
    </w:p>
    <w:p w:rsidR="00D15923" w:rsidRDefault="00D15923" w:rsidP="0025499F">
      <w:pPr>
        <w:pStyle w:val="ListBullet"/>
      </w:pPr>
      <w:r w:rsidRPr="00CF1F48">
        <w:rPr>
          <w:lang w:val="en-US"/>
        </w:rPr>
        <w:t xml:space="preserve"> This is an item. Ridebis, et licet rideas. </w:t>
      </w:r>
      <w:r>
        <w:t>Ego ille quem nosti</w:t>
      </w:r>
      <w:r w:rsidR="0025499F">
        <w:t xml:space="preserve"> </w:t>
      </w:r>
      <w:r>
        <w:t>apros et quidem pulcherripse?</w:t>
      </w:r>
      <w:r w:rsidR="001E2920">
        <w:t xml:space="preserve"> </w:t>
      </w:r>
      <w:r>
        <w:t>Inquis. Ipse; non tamen ut omnino</w:t>
      </w:r>
      <w:r w:rsidR="0025499F">
        <w:t xml:space="preserve"> </w:t>
      </w:r>
      <w:r>
        <w:t>ab inertia mea et quete discederem.</w:t>
      </w:r>
    </w:p>
    <w:p w:rsidR="00D15923" w:rsidRDefault="00D15923" w:rsidP="0025499F">
      <w:pPr>
        <w:pStyle w:val="ListBullet"/>
      </w:pPr>
      <w:r>
        <w:t>This is another item. Ridebis, et licet rideas. Ego ille quem</w:t>
      </w:r>
      <w:r w:rsidR="0025499F">
        <w:t xml:space="preserve"> </w:t>
      </w:r>
      <w:r>
        <w:t>nosti apros et quidem pulcherripse?</w:t>
      </w:r>
      <w:r w:rsidR="001E2920">
        <w:t xml:space="preserve"> </w:t>
      </w:r>
      <w:r>
        <w:t>Inquis. Ipse; non tamen ut</w:t>
      </w:r>
      <w:r w:rsidR="0025499F">
        <w:t xml:space="preserve"> </w:t>
      </w:r>
      <w:r>
        <w:t>omnino ab inertia mea et quete discederem.</w:t>
      </w:r>
    </w:p>
    <w:p w:rsidR="00D15923" w:rsidRDefault="00D15923" w:rsidP="0025499F">
      <w:pPr>
        <w:pStyle w:val="ListBullet"/>
      </w:pPr>
      <w:r>
        <w:t>This is yet another item. Ridebis, et licet rideas. Ego ille quem</w:t>
      </w:r>
      <w:r w:rsidR="0025499F">
        <w:t xml:space="preserve"> </w:t>
      </w:r>
      <w:r>
        <w:t>nosti apros et quidem pulcherripse?</w:t>
      </w:r>
      <w:r w:rsidR="001E2920">
        <w:t xml:space="preserve"> </w:t>
      </w:r>
      <w:r>
        <w:t>Inquis. Ipse; non tamen ut</w:t>
      </w:r>
      <w:r w:rsidR="0025499F">
        <w:t xml:space="preserve"> </w:t>
      </w:r>
      <w:r>
        <w:t>omnino ab inertia mea et quete discederem.</w:t>
      </w:r>
    </w:p>
    <w:p w:rsidR="00D15923" w:rsidRDefault="00D15923" w:rsidP="0025499F">
      <w:pPr>
        <w:pStyle w:val="ListBullet2"/>
      </w:pPr>
      <w:r>
        <w:t>A nested item: second level.</w:t>
      </w:r>
      <w:r w:rsidR="00964D10">
        <w:t xml:space="preserve"> Ridebis, et licet rideas. Ego ille quem nosti apros et quidem pulcherripse? Inquis. Ipse; non tamen ut omnino ab inertia mea et quete discederem.</w:t>
      </w:r>
    </w:p>
    <w:p w:rsidR="00D15923" w:rsidRDefault="00D15923" w:rsidP="0025499F">
      <w:pPr>
        <w:pStyle w:val="ListBullet"/>
      </w:pPr>
      <w:r>
        <w:t>An item that returns to the first level.</w:t>
      </w:r>
    </w:p>
    <w:p w:rsidR="00D15923" w:rsidRDefault="00D15923" w:rsidP="00F527FB">
      <w:pPr>
        <w:pStyle w:val="BodyText"/>
      </w:pPr>
      <w:r>
        <w:t>Another variant of lists is the ordered list with numbers in front of</w:t>
      </w:r>
      <w:r w:rsidR="0025499F">
        <w:t xml:space="preserve"> </w:t>
      </w:r>
      <w:r>
        <w:t>the items:</w:t>
      </w:r>
    </w:p>
    <w:p w:rsidR="00D15923" w:rsidRDefault="0025499F" w:rsidP="004E3E34">
      <w:pPr>
        <w:pStyle w:val="ListNumber"/>
      </w:pPr>
      <w:r>
        <w:t>This is the first item.</w:t>
      </w:r>
    </w:p>
    <w:p w:rsidR="00D15923" w:rsidRDefault="00D15923" w:rsidP="004E3E34">
      <w:pPr>
        <w:pStyle w:val="ListNumber"/>
      </w:pPr>
      <w:r>
        <w:t>This is the second item.</w:t>
      </w:r>
    </w:p>
    <w:p w:rsidR="00D15923" w:rsidRDefault="0025499F" w:rsidP="004E3E34">
      <w:pPr>
        <w:pStyle w:val="ListNumber"/>
      </w:pPr>
      <w:r>
        <w:t>This is the third item.</w:t>
      </w:r>
    </w:p>
    <w:p w:rsidR="00D15923" w:rsidRDefault="00D15923" w:rsidP="00F527FB">
      <w:pPr>
        <w:pStyle w:val="BodyText"/>
      </w:pPr>
      <w:r>
        <w:t>Pieces of code can be included in the text as follows:</w:t>
      </w:r>
    </w:p>
    <w:p w:rsidR="00D15923" w:rsidRDefault="00D15923" w:rsidP="00F527FB">
      <w:pPr>
        <w:pStyle w:val="MacroText"/>
      </w:pPr>
      <w:r>
        <w:t xml:space="preserve">    &lt;?xml version="1.0" encoding="utf-8"?&gt;</w:t>
      </w:r>
    </w:p>
    <w:p w:rsidR="00D15923" w:rsidRDefault="00D15923" w:rsidP="00F527FB">
      <w:pPr>
        <w:pStyle w:val="MacroText"/>
      </w:pPr>
      <w:r>
        <w:t xml:space="preserve">    &lt;html xmlns="http://www.w3.org/1999/xhtml"&gt;</w:t>
      </w:r>
    </w:p>
    <w:p w:rsidR="00D15923" w:rsidRDefault="00D15923" w:rsidP="00F527FB">
      <w:pPr>
        <w:pStyle w:val="MacroText"/>
      </w:pPr>
      <w:r>
        <w:t xml:space="preserve">      &lt;head&gt;</w:t>
      </w:r>
    </w:p>
    <w:p w:rsidR="00D15923" w:rsidRDefault="003F6386" w:rsidP="00F527FB">
      <w:pPr>
        <w:pStyle w:val="MacroText"/>
      </w:pPr>
      <w:r>
        <w:t xml:space="preserve">        </w:t>
      </w:r>
      <w:r w:rsidR="00D15923">
        <w:t>&lt;title&gt;&lt;/title&gt;</w:t>
      </w:r>
    </w:p>
    <w:p w:rsidR="00D15923" w:rsidRDefault="00D15923" w:rsidP="00F527FB">
      <w:pPr>
        <w:pStyle w:val="MacroText"/>
      </w:pPr>
      <w:r>
        <w:t xml:space="preserve">      &lt;/head&gt;</w:t>
      </w:r>
    </w:p>
    <w:p w:rsidR="00D15923" w:rsidRDefault="00D15923" w:rsidP="00F527FB">
      <w:pPr>
        <w:pStyle w:val="MacroText"/>
      </w:pPr>
      <w:r>
        <w:t xml:space="preserve">      &lt;body&gt;</w:t>
      </w:r>
    </w:p>
    <w:p w:rsidR="00D15923" w:rsidRDefault="00D15923" w:rsidP="00F527FB">
      <w:pPr>
        <w:pStyle w:val="MacroText"/>
      </w:pPr>
      <w:r>
        <w:t xml:space="preserve">      &lt;/body&gt;</w:t>
      </w:r>
    </w:p>
    <w:p w:rsidR="00D15923" w:rsidRDefault="00D15923" w:rsidP="00F527FB">
      <w:pPr>
        <w:pStyle w:val="MacroText"/>
      </w:pPr>
      <w:r>
        <w:t xml:space="preserve">    &lt;/html&gt;</w:t>
      </w:r>
    </w:p>
    <w:p w:rsidR="00F527FB" w:rsidRDefault="00F527FB" w:rsidP="00D712B8">
      <w:pPr>
        <w:pStyle w:val="BodyText"/>
      </w:pPr>
      <w:r>
        <w:t>Normal text resumes here.</w:t>
      </w:r>
    </w:p>
    <w:p w:rsidR="00D15923" w:rsidRDefault="00D15923" w:rsidP="0025499F">
      <w:pPr>
        <w:pStyle w:val="Heading2"/>
      </w:pPr>
      <w:bookmarkStart w:id="2" w:name="_Toc208137721"/>
      <w:r>
        <w:t>Logical character formats</w:t>
      </w:r>
      <w:bookmarkEnd w:id="2"/>
    </w:p>
    <w:p w:rsidR="00D15923" w:rsidRDefault="00D15923" w:rsidP="00F527FB">
      <w:pPr>
        <w:pStyle w:val="BodyText"/>
      </w:pPr>
      <w:r>
        <w:t>The following logical character formats are available</w:t>
      </w:r>
    </w:p>
    <w:p w:rsidR="00D15923" w:rsidRDefault="00D15923" w:rsidP="00F527FB">
      <w:pPr>
        <w:pStyle w:val="ListBullet"/>
      </w:pPr>
      <w:r>
        <w:t>* EM (emphasis): This should _not_ be changed.</w:t>
      </w:r>
    </w:p>
    <w:p w:rsidR="00D15923" w:rsidRDefault="00D15923" w:rsidP="00F527FB">
      <w:pPr>
        <w:pStyle w:val="ListBullet"/>
      </w:pPr>
      <w:r>
        <w:t>* STRONG (stronger emphasis): **Caution:** do not change this file.</w:t>
      </w:r>
    </w:p>
    <w:p w:rsidR="00D15923" w:rsidRDefault="00D15923" w:rsidP="00F527FB">
      <w:pPr>
        <w:pStyle w:val="ListBullet"/>
      </w:pPr>
      <w:r>
        <w:t>* CITE (citation or reference to other sources): Proc. IEEE INFOCOM'94</w:t>
      </w:r>
    </w:p>
    <w:p w:rsidR="00D15923" w:rsidRDefault="00D15923" w:rsidP="00F527FB">
      <w:pPr>
        <w:pStyle w:val="ListBullet"/>
      </w:pPr>
      <w:r>
        <w:t>* DFN (defining instance): This is called a Virtual Channel Connection</w:t>
      </w:r>
    </w:p>
    <w:p w:rsidR="00D15923" w:rsidRDefault="00D15923" w:rsidP="00F527FB">
      <w:pPr>
        <w:pStyle w:val="ListBullet"/>
      </w:pPr>
      <w:r>
        <w:t>* COD</w:t>
      </w:r>
      <w:r w:rsidR="00F2208E">
        <w:t xml:space="preserve">E (fragment of computer code): </w:t>
      </w:r>
      <w:r w:rsidR="00F2208E" w:rsidRPr="00F2208E">
        <w:rPr>
          <w:rStyle w:val="Code"/>
        </w:rPr>
        <w:t>int length;</w:t>
      </w:r>
    </w:p>
    <w:p w:rsidR="00D15923" w:rsidRDefault="00D15923" w:rsidP="00F527FB">
      <w:pPr>
        <w:pStyle w:val="ListBullet"/>
      </w:pPr>
      <w:r>
        <w:t>* SAMP (sample output from programs, scripts, etc.): In this case the</w:t>
      </w:r>
      <w:r w:rsidR="0025499F">
        <w:t xml:space="preserve"> </w:t>
      </w:r>
      <w:r>
        <w:t>program displays the message File not found.</w:t>
      </w:r>
    </w:p>
    <w:p w:rsidR="00D15923" w:rsidRDefault="00D15923" w:rsidP="00F527FB">
      <w:pPr>
        <w:pStyle w:val="ListBullet"/>
      </w:pPr>
      <w:r>
        <w:t>* KBD (text to be entered by the user): Type ls to view the list of files.</w:t>
      </w:r>
    </w:p>
    <w:p w:rsidR="00D15923" w:rsidRDefault="00D15923" w:rsidP="00F527FB">
      <w:pPr>
        <w:pStyle w:val="ListBullet"/>
      </w:pPr>
      <w:r>
        <w:t>* VAR (instance of a variable or program argument): The value is stored in the field len.</w:t>
      </w:r>
    </w:p>
    <w:p w:rsidR="00D15923" w:rsidRDefault="00D15923" w:rsidP="00F527FB">
      <w:pPr>
        <w:pStyle w:val="ListBullet"/>
      </w:pPr>
      <w:r>
        <w:t>* ABBR (abbreviated form): The World-Wide Web (WWW).</w:t>
      </w:r>
    </w:p>
    <w:p w:rsidR="00D15923" w:rsidRDefault="00D15923" w:rsidP="00F527FB">
      <w:pPr>
        <w:pStyle w:val="ListBullet"/>
      </w:pPr>
      <w:r>
        <w:t>* ACRONYM (acronym): radar</w:t>
      </w:r>
    </w:p>
    <w:p w:rsidR="00D15923" w:rsidRDefault="00D15923" w:rsidP="00F527FB">
      <w:pPr>
        <w:pStyle w:val="ListBullet"/>
      </w:pPr>
      <w:r>
        <w:t>* Q (quote): Oh yeah! he exclaimed.</w:t>
      </w:r>
    </w:p>
    <w:p w:rsidR="00D15923" w:rsidRDefault="00D15923" w:rsidP="00F527FB">
      <w:pPr>
        <w:pStyle w:val="ListBullet"/>
      </w:pPr>
      <w:r>
        <w:t>* DEL (deletion) and INS (insertion): The effort for the update is estimated to be 18 man months.</w:t>
      </w:r>
    </w:p>
    <w:p w:rsidR="007320DD" w:rsidRDefault="007320DD" w:rsidP="00D54C5D">
      <w:pPr>
        <w:pStyle w:val="Heading2"/>
      </w:pPr>
      <w:r>
        <w:t>Tables</w:t>
      </w:r>
    </w:p>
    <w:p w:rsidR="007320DD" w:rsidRDefault="007320DD" w:rsidP="00F527FB">
      <w:pPr>
        <w:pStyle w:val="BodyText"/>
      </w:pPr>
      <w:r>
        <w:t>Here is a table with no apparent borders. Its structure is conveyed  solely by the white space between cells and the alignment of the cell contents accross cells. To make this design work it is important to have no errors in the alignments.</w:t>
      </w:r>
    </w:p>
    <w:tbl>
      <w:tblPr>
        <w:tblW w:w="4820" w:type="dxa"/>
        <w:tblInd w:w="4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40" w:type="dxa"/>
          <w:left w:w="40" w:type="dxa"/>
          <w:bottom w:w="40" w:type="dxa"/>
          <w:right w:w="40" w:type="dxa"/>
        </w:tblCellMar>
        <w:tblLook w:val="04A0" w:firstRow="1" w:lastRow="0" w:firstColumn="1" w:lastColumn="0" w:noHBand="0" w:noVBand="1"/>
      </w:tblPr>
      <w:tblGrid>
        <w:gridCol w:w="1165"/>
        <w:gridCol w:w="1245"/>
        <w:gridCol w:w="1165"/>
        <w:gridCol w:w="1245"/>
      </w:tblGrid>
      <w:tr w:rsidR="00DF7FE1" w:rsidTr="008D0908">
        <w:tc>
          <w:tcPr>
            <w:tcW w:w="1165" w:type="dxa"/>
            <w:shd w:val="clear" w:color="auto" w:fill="auto"/>
          </w:tcPr>
          <w:p w:rsidR="007320DD" w:rsidRDefault="007320DD" w:rsidP="00514EBA">
            <w:pPr>
              <w:pStyle w:val="BodyText2"/>
            </w:pPr>
          </w:p>
        </w:tc>
        <w:tc>
          <w:tcPr>
            <w:tcW w:w="1245" w:type="dxa"/>
            <w:shd w:val="clear" w:color="auto" w:fill="auto"/>
          </w:tcPr>
          <w:p w:rsidR="007320DD" w:rsidRDefault="007320DD" w:rsidP="00514EBA">
            <w:pPr>
              <w:pStyle w:val="BodyText2"/>
            </w:pPr>
            <w:r>
              <w:t>Awareness (being aware of the activity of a person)</w:t>
            </w:r>
          </w:p>
        </w:tc>
        <w:tc>
          <w:tcPr>
            <w:tcW w:w="1165" w:type="dxa"/>
            <w:shd w:val="clear" w:color="auto" w:fill="auto"/>
          </w:tcPr>
          <w:p w:rsidR="007320DD" w:rsidRDefault="007320DD" w:rsidP="00514EBA">
            <w:pPr>
              <w:pStyle w:val="BodyText2"/>
            </w:pPr>
            <w:r>
              <w:t>Conversation</w:t>
            </w:r>
          </w:p>
        </w:tc>
        <w:tc>
          <w:tcPr>
            <w:tcW w:w="1245" w:type="dxa"/>
            <w:shd w:val="clear" w:color="auto" w:fill="auto"/>
          </w:tcPr>
          <w:p w:rsidR="007320DD" w:rsidRDefault="007320DD" w:rsidP="00514EBA">
            <w:pPr>
              <w:pStyle w:val="BodyText2"/>
            </w:pPr>
            <w:r>
              <w:t>Shared objects (electronic document)</w:t>
            </w:r>
          </w:p>
        </w:tc>
      </w:tr>
      <w:tr w:rsidR="00DF7FE1" w:rsidTr="008D0908">
        <w:tc>
          <w:tcPr>
            <w:tcW w:w="1165" w:type="dxa"/>
            <w:shd w:val="clear" w:color="auto" w:fill="auto"/>
          </w:tcPr>
          <w:p w:rsidR="007320DD" w:rsidRDefault="007320DD" w:rsidP="00514EBA">
            <w:pPr>
              <w:pStyle w:val="BodyText2"/>
            </w:pPr>
            <w:r>
              <w:t>Asynchronous (produced at one time, consumed at another time)</w:t>
            </w:r>
          </w:p>
        </w:tc>
        <w:tc>
          <w:tcPr>
            <w:tcW w:w="1245" w:type="dxa"/>
            <w:shd w:val="clear" w:color="auto" w:fill="auto"/>
          </w:tcPr>
          <w:p w:rsidR="007320DD" w:rsidRDefault="007320DD" w:rsidP="00514EBA">
            <w:pPr>
              <w:pStyle w:val="BodyText2"/>
            </w:pPr>
            <w:r>
              <w:t>‘New’ and ‘undread’ flags</w:t>
            </w:r>
          </w:p>
          <w:p w:rsidR="007320DD" w:rsidRDefault="007320DD" w:rsidP="00514EBA">
            <w:pPr>
              <w:pStyle w:val="BodyText2"/>
            </w:pPr>
            <w:r>
              <w:t>(User access to logs to see if anybody else has read this)</w:t>
            </w:r>
          </w:p>
        </w:tc>
        <w:tc>
          <w:tcPr>
            <w:tcW w:w="1165" w:type="dxa"/>
            <w:shd w:val="clear" w:color="auto" w:fill="auto"/>
          </w:tcPr>
          <w:p w:rsidR="007320DD" w:rsidRDefault="007320DD" w:rsidP="00514EBA">
            <w:pPr>
              <w:pStyle w:val="BodyText2"/>
            </w:pPr>
            <w:r>
              <w:t>E-mail</w:t>
            </w:r>
          </w:p>
          <w:p w:rsidR="007320DD" w:rsidRDefault="007320DD" w:rsidP="00514EBA">
            <w:pPr>
              <w:pStyle w:val="BodyText2"/>
            </w:pPr>
            <w:r>
              <w:t>News</w:t>
            </w:r>
          </w:p>
          <w:p w:rsidR="007320DD" w:rsidRDefault="007320DD" w:rsidP="00514EBA">
            <w:pPr>
              <w:pStyle w:val="BodyText2"/>
            </w:pPr>
            <w:r>
              <w:t>Notes discussion database</w:t>
            </w:r>
          </w:p>
        </w:tc>
        <w:tc>
          <w:tcPr>
            <w:tcW w:w="1245" w:type="dxa"/>
            <w:shd w:val="clear" w:color="auto" w:fill="auto"/>
          </w:tcPr>
          <w:p w:rsidR="007320DD" w:rsidRDefault="007320DD" w:rsidP="00514EBA">
            <w:pPr>
              <w:pStyle w:val="BodyText2"/>
            </w:pPr>
            <w:r>
              <w:t>Notes document database</w:t>
            </w:r>
          </w:p>
        </w:tc>
      </w:tr>
      <w:tr w:rsidR="00DF7FE1" w:rsidTr="008D0908">
        <w:tc>
          <w:tcPr>
            <w:tcW w:w="1165" w:type="dxa"/>
            <w:shd w:val="clear" w:color="auto" w:fill="auto"/>
          </w:tcPr>
          <w:p w:rsidR="007320DD" w:rsidRDefault="007320DD" w:rsidP="00514EBA">
            <w:pPr>
              <w:pStyle w:val="BodyText2"/>
            </w:pPr>
            <w:r>
              <w:t>Synchronous (produced and consumed at the same time)</w:t>
            </w:r>
          </w:p>
        </w:tc>
        <w:tc>
          <w:tcPr>
            <w:tcW w:w="1245" w:type="dxa"/>
            <w:shd w:val="clear" w:color="auto" w:fill="auto"/>
          </w:tcPr>
          <w:p w:rsidR="007320DD" w:rsidRDefault="007320DD" w:rsidP="00514EBA">
            <w:pPr>
              <w:pStyle w:val="BodyText2"/>
            </w:pPr>
            <w:r>
              <w:t>Buddy list</w:t>
            </w:r>
          </w:p>
          <w:p w:rsidR="007320DD" w:rsidRDefault="007320DD" w:rsidP="00514EBA">
            <w:pPr>
              <w:pStyle w:val="BodyText2"/>
            </w:pPr>
            <w:r>
              <w:t>Chat room</w:t>
            </w:r>
          </w:p>
          <w:p w:rsidR="007320DD" w:rsidRDefault="007320DD" w:rsidP="00514EBA">
            <w:pPr>
              <w:pStyle w:val="BodyText2"/>
            </w:pPr>
            <w:r>
              <w:t>Virtual place : web page, web site</w:t>
            </w:r>
          </w:p>
        </w:tc>
        <w:tc>
          <w:tcPr>
            <w:tcW w:w="1165" w:type="dxa"/>
            <w:shd w:val="clear" w:color="auto" w:fill="auto"/>
          </w:tcPr>
          <w:p w:rsidR="007320DD" w:rsidRDefault="007320DD" w:rsidP="00514EBA">
            <w:pPr>
              <w:pStyle w:val="BodyText2"/>
            </w:pPr>
            <w:r>
              <w:t>Instant messaging, chat</w:t>
            </w:r>
          </w:p>
          <w:p w:rsidR="007320DD" w:rsidRDefault="007320DD" w:rsidP="00514EBA">
            <w:pPr>
              <w:pStyle w:val="BodyText2"/>
            </w:pPr>
            <w:r>
              <w:t>Telephone</w:t>
            </w:r>
          </w:p>
          <w:p w:rsidR="007320DD" w:rsidRDefault="007320DD" w:rsidP="00514EBA">
            <w:pPr>
              <w:pStyle w:val="BodyText2"/>
            </w:pPr>
            <w:r>
              <w:t>Videoconference</w:t>
            </w:r>
          </w:p>
        </w:tc>
        <w:tc>
          <w:tcPr>
            <w:tcW w:w="1245" w:type="dxa"/>
            <w:shd w:val="clear" w:color="auto" w:fill="auto"/>
          </w:tcPr>
          <w:p w:rsidR="007320DD" w:rsidRDefault="007320DD" w:rsidP="00514EBA">
            <w:pPr>
              <w:pStyle w:val="BodyText2"/>
            </w:pPr>
            <w:r>
              <w:t>Shared whiteboard</w:t>
            </w:r>
          </w:p>
          <w:p w:rsidR="007320DD" w:rsidRDefault="007320DD" w:rsidP="00514EBA">
            <w:pPr>
              <w:pStyle w:val="BodyText2"/>
            </w:pPr>
            <w:r>
              <w:t>Shared application</w:t>
            </w:r>
          </w:p>
        </w:tc>
      </w:tr>
    </w:tbl>
    <w:p w:rsidR="007320DD" w:rsidRDefault="007320DD" w:rsidP="007320DD"/>
    <w:p w:rsidR="00D15923" w:rsidRDefault="00D15923" w:rsidP="0025499F">
      <w:pPr>
        <w:pStyle w:val="Heading2"/>
      </w:pPr>
      <w:bookmarkStart w:id="3" w:name="_Toc208137722"/>
      <w:r>
        <w:t>Links and images</w:t>
      </w:r>
      <w:bookmarkEnd w:id="3"/>
    </w:p>
    <w:p w:rsidR="00D15923" w:rsidRDefault="00D15923" w:rsidP="00F527FB">
      <w:pPr>
        <w:pStyle w:val="BodyText"/>
      </w:pPr>
      <w:r>
        <w:t>The following link refers to the home page of the [World Wide Web</w:t>
      </w:r>
      <w:r w:rsidR="0025499F">
        <w:t xml:space="preserve"> </w:t>
      </w:r>
      <w:r>
        <w:t>Consortium](http://www.w3.org/).</w:t>
      </w:r>
    </w:p>
    <w:p w:rsidR="00D15923" w:rsidRDefault="00D15923" w:rsidP="00F527FB">
      <w:pPr>
        <w:pStyle w:val="BodyText"/>
      </w:pPr>
      <w:r>
        <w:t>The following link embeds an image: ![text for accessibility](http://www.w3.org/2008/site/images/logo-w3c-screen-lg.gif "text for image title").</w:t>
      </w:r>
    </w:p>
    <w:p w:rsidR="00D15923" w:rsidRDefault="00D15923" w:rsidP="0025499F">
      <w:pPr>
        <w:pStyle w:val="Heading2"/>
      </w:pPr>
      <w:bookmarkStart w:id="4" w:name="_Toc208137723"/>
      <w:r>
        <w:t>Optimal column width</w:t>
      </w:r>
      <w:bookmarkEnd w:id="4"/>
    </w:p>
    <w:p w:rsidR="00D15923" w:rsidRDefault="00D15923" w:rsidP="00F527FB">
      <w:pPr>
        <w:pStyle w:val="BodyText"/>
      </w:pPr>
      <w:r>
        <w:t>Anything from 45 to 75 characters is widely regarded as a satis-</w:t>
      </w:r>
      <w:r w:rsidR="0025499F">
        <w:br/>
      </w:r>
      <w:r>
        <w:t>factory length of line for a single-column page set in a serifed</w:t>
      </w:r>
      <w:r w:rsidR="0025499F">
        <w:br/>
      </w:r>
      <w:r>
        <w:t>text face in a text size. The 66-character line (counting both</w:t>
      </w:r>
      <w:r w:rsidR="0025499F">
        <w:br/>
      </w:r>
      <w:r>
        <w:t>letters and spaces) is widely regarded as ideal. For multiple-</w:t>
      </w:r>
      <w:r w:rsidR="0025499F">
        <w:br/>
      </w:r>
      <w:r>
        <w:t>column work, a better average is 40 to 50 characters.</w:t>
      </w:r>
    </w:p>
    <w:p w:rsidR="00D15923" w:rsidRDefault="00D15923" w:rsidP="00F527FB">
      <w:pPr>
        <w:pStyle w:val="BodyText"/>
      </w:pPr>
      <w:r>
        <w:t>If the type is well set and printed, lines of 85 or 90 charac-</w:t>
      </w:r>
      <w:r w:rsidR="0025499F">
        <w:br/>
      </w:r>
      <w:r>
        <w:t>ters will pose no problem in discontinuous texts, such as bibli-</w:t>
      </w:r>
      <w:r w:rsidR="0025499F">
        <w:br/>
      </w:r>
      <w:r>
        <w:t>ographies, or, with generous leading, in footnotes. But even</w:t>
      </w:r>
      <w:r w:rsidR="0025499F">
        <w:br/>
      </w:r>
      <w:r>
        <w:lastRenderedPageBreak/>
        <w:t>with generous leading, a line that averages more than 75 or 80</w:t>
      </w:r>
      <w:r w:rsidR="0025499F">
        <w:br/>
      </w:r>
      <w:r>
        <w:t>characters is likely to be too long for continuous reading.</w:t>
      </w:r>
    </w:p>
    <w:p w:rsidR="00D15923" w:rsidRDefault="00D15923" w:rsidP="00FD472E">
      <w:pPr>
        <w:pStyle w:val="Heading1"/>
        <w:numPr>
          <w:ilvl w:val="0"/>
          <w:numId w:val="36"/>
        </w:numPr>
      </w:pPr>
      <w:bookmarkStart w:id="5" w:name="_Toc208137724"/>
      <w:r>
        <w:t>Headings - First-level Heading</w:t>
      </w:r>
      <w:bookmarkEnd w:id="5"/>
    </w:p>
    <w:p w:rsidR="00D15923" w:rsidRDefault="00D15923" w:rsidP="00F527FB">
      <w:pPr>
        <w:pStyle w:val="BodyText"/>
      </w:pPr>
      <w:r>
        <w:t>This section gives an overview of all available heading formats. The</w:t>
      </w:r>
      <w:r w:rsidR="0025499F">
        <w:t xml:space="preserve"> </w:t>
      </w:r>
      <w:r>
        <w:t>heading samples are interspersed with normal paragraphs.</w:t>
      </w:r>
    </w:p>
    <w:p w:rsidR="00D15923" w:rsidRDefault="00D15923" w:rsidP="00F527FB">
      <w:pPr>
        <w:pStyle w:val="BodyText"/>
      </w:pPr>
      <w:r>
        <w:t>Ridebis, et licet rideas. Ego ille quem nosti apros et quidem</w:t>
      </w:r>
      <w:r w:rsidR="0025499F">
        <w:t xml:space="preserve"> </w:t>
      </w:r>
      <w:r>
        <w:t>pulcherripse?</w:t>
      </w:r>
      <w:r w:rsidR="001E2920">
        <w:t xml:space="preserve"> </w:t>
      </w:r>
      <w:r>
        <w:t>Inquis. Ipse; non tamen ut omnino ab inertia mea et</w:t>
      </w:r>
      <w:r w:rsidR="0025499F">
        <w:t xml:space="preserve"> </w:t>
      </w:r>
      <w:r>
        <w:t>quete discederem.</w:t>
      </w:r>
    </w:p>
    <w:p w:rsidR="00D15923" w:rsidRDefault="00D15923" w:rsidP="00931449">
      <w:pPr>
        <w:pStyle w:val="Heading2"/>
      </w:pPr>
      <w:bookmarkStart w:id="6" w:name="_Toc208137725"/>
      <w:r>
        <w:t>Second-level Heading</w:t>
      </w:r>
      <w:bookmarkEnd w:id="6"/>
    </w:p>
    <w:p w:rsidR="00D15923" w:rsidRDefault="00D15923" w:rsidP="00F527FB">
      <w:pPr>
        <w:pStyle w:val="BodyText"/>
      </w:pPr>
      <w:r>
        <w:t>Ridebis, et licet rideas. Ego ille quem nosti apros et quidem</w:t>
      </w:r>
      <w:r w:rsidR="0025499F">
        <w:t xml:space="preserve"> </w:t>
      </w:r>
      <w:r>
        <w:t>pulcherripse?</w:t>
      </w:r>
      <w:r w:rsidR="001E2920">
        <w:t xml:space="preserve"> </w:t>
      </w:r>
      <w:r>
        <w:t>Inquis. Ipse; non tamen ut omnino ab inertia mea et</w:t>
      </w:r>
      <w:r w:rsidR="0025499F">
        <w:t xml:space="preserve"> </w:t>
      </w:r>
      <w:r>
        <w:t>quete discederem.</w:t>
      </w:r>
      <w:r w:rsidR="0025499F">
        <w:t xml:space="preserve"> </w:t>
      </w:r>
    </w:p>
    <w:p w:rsidR="00D15923" w:rsidRDefault="00D15923" w:rsidP="00931449">
      <w:pPr>
        <w:pStyle w:val="Heading3"/>
      </w:pPr>
      <w:bookmarkStart w:id="7" w:name="_Toc208137726"/>
      <w:r>
        <w:t>Third-level Heading</w:t>
      </w:r>
      <w:bookmarkEnd w:id="7"/>
    </w:p>
    <w:p w:rsidR="00D15923" w:rsidRDefault="00D15923" w:rsidP="00F527FB">
      <w:pPr>
        <w:pStyle w:val="BodyText"/>
      </w:pPr>
      <w:r>
        <w:t>Ridebis, et licet rideas. Ego ille quem nosti apros et quidem</w:t>
      </w:r>
      <w:r w:rsidR="0025499F">
        <w:t xml:space="preserve"> </w:t>
      </w:r>
      <w:r>
        <w:t>pulcherripse?</w:t>
      </w:r>
      <w:r w:rsidR="001E2920">
        <w:t xml:space="preserve"> </w:t>
      </w:r>
      <w:r>
        <w:t>Inquis. Ipse; non tamen ut omnino ab inertia mea et</w:t>
      </w:r>
      <w:r w:rsidR="0025499F">
        <w:t xml:space="preserve"> </w:t>
      </w:r>
      <w:r>
        <w:t>quete discederem.</w:t>
      </w:r>
    </w:p>
    <w:p w:rsidR="008230B1" w:rsidRDefault="008230B1" w:rsidP="00A123CE">
      <w:pPr>
        <w:pStyle w:val="Heading1"/>
      </w:pPr>
      <w:r>
        <w:t>Test of List Number style</w:t>
      </w:r>
    </w:p>
    <w:p w:rsidR="00A123CE" w:rsidRDefault="008230B1" w:rsidP="006D3AA0">
      <w:pPr>
        <w:pStyle w:val="ListNumber"/>
      </w:pPr>
      <w:r>
        <w:t>Item</w:t>
      </w:r>
    </w:p>
    <w:p w:rsidR="008230B1" w:rsidRDefault="008230B1" w:rsidP="008230B1">
      <w:pPr>
        <w:pStyle w:val="ListNumber"/>
      </w:pPr>
      <w:r>
        <w:t>Item</w:t>
      </w:r>
      <w:r w:rsidR="00C87AFB">
        <w:t xml:space="preserve"> </w:t>
      </w:r>
      <w:r w:rsidR="00C87AFB" w:rsidRPr="00C87AFB">
        <w:t>Ridebis, et licet rideas. Ego ille quem nosti apros et quidem pulcherripse? Inquis. Ipse; non tamen ut omnino ab inertia mea et quete discederem.</w:t>
      </w:r>
    </w:p>
    <w:p w:rsidR="00A123CE" w:rsidRDefault="00A123CE" w:rsidP="00A123CE">
      <w:pPr>
        <w:pStyle w:val="ListNumber2"/>
      </w:pPr>
      <w:r>
        <w:t>Sub-Item</w:t>
      </w:r>
      <w:r w:rsidR="00C87AFB">
        <w:t xml:space="preserve"> </w:t>
      </w:r>
      <w:r w:rsidR="00C87AFB" w:rsidRPr="00C87AFB">
        <w:t>Ridebis, et licet rideas. Ego ille quem nosti apros et quidem pulcherripse? Inquis. Ipse; non tamen ut omnino ab inertia mea et quete discederem.</w:t>
      </w:r>
    </w:p>
    <w:p w:rsidR="00A123CE" w:rsidRDefault="00A123CE" w:rsidP="00A123CE">
      <w:pPr>
        <w:pStyle w:val="ListNumber2"/>
      </w:pPr>
      <w:r>
        <w:t>Sub-Item</w:t>
      </w:r>
      <w:r w:rsidR="00C87AFB">
        <w:t xml:space="preserve"> </w:t>
      </w:r>
      <w:r w:rsidR="00C87AFB" w:rsidRPr="00C87AFB">
        <w:t>Ridebis, et licet rideas. Ego ille quem nosti apros et quidem pulcherripse? Inquis. Ipse; non tamen ut omnino ab inertia mea et quete discederem.</w:t>
      </w:r>
    </w:p>
    <w:p w:rsidR="00A123CE" w:rsidRDefault="00A123CE" w:rsidP="00C87AFB">
      <w:pPr>
        <w:pStyle w:val="ListNumber3"/>
      </w:pPr>
      <w:r>
        <w:t>Sub-sub-Item</w:t>
      </w:r>
      <w:r w:rsidR="00C87AFB">
        <w:t xml:space="preserve"> </w:t>
      </w:r>
      <w:r w:rsidR="00C87AFB" w:rsidRPr="00C87AFB">
        <w:t>Ridebis, et licet rideas. Ego ille quem nosti apros et quidem pulcherripse? Inquis. Ipse; non tamen ut omnino ab inertia mea et quete discederem.</w:t>
      </w:r>
    </w:p>
    <w:p w:rsidR="00A123CE" w:rsidRDefault="00A123CE" w:rsidP="00A123CE">
      <w:pPr>
        <w:pStyle w:val="ListNumber3"/>
      </w:pPr>
      <w:r>
        <w:t>Sub-sub-Item</w:t>
      </w:r>
      <w:r w:rsidR="00C87AFB">
        <w:t xml:space="preserve"> </w:t>
      </w:r>
      <w:r w:rsidR="00C87AFB" w:rsidRPr="00C87AFB">
        <w:t>Ridebis, et licet rideas. Ego ille quem nosti apros et quidem pulcherripse? Inquis. Ipse; non tamen ut omnino ab inertia mea et quete discederem.</w:t>
      </w:r>
    </w:p>
    <w:p w:rsidR="008230B1" w:rsidRDefault="008230B1" w:rsidP="008230B1">
      <w:pPr>
        <w:pStyle w:val="ListNumber"/>
      </w:pPr>
      <w:r>
        <w:t>Item</w:t>
      </w:r>
    </w:p>
    <w:p w:rsidR="00C87AFB" w:rsidRDefault="00C87AFB" w:rsidP="00C87AFB">
      <w:pPr>
        <w:pStyle w:val="ListNumber2"/>
      </w:pPr>
      <w:r>
        <w:t>Sub-Item</w:t>
      </w:r>
    </w:p>
    <w:p w:rsidR="00B12869" w:rsidRDefault="00B12869" w:rsidP="00B12869">
      <w:pPr>
        <w:pStyle w:val="BodyText"/>
      </w:pPr>
      <w:r>
        <w:t>Test of List styles.</w:t>
      </w:r>
    </w:p>
    <w:p w:rsidR="00B12869" w:rsidRDefault="00B12869" w:rsidP="00B12869">
      <w:pPr>
        <w:pStyle w:val="ListBullet"/>
      </w:pPr>
      <w:r>
        <w:t>List Bullet</w:t>
      </w:r>
    </w:p>
    <w:p w:rsidR="00B12869" w:rsidRDefault="00B12869" w:rsidP="00B12869">
      <w:pPr>
        <w:pStyle w:val="ListContinue"/>
      </w:pPr>
      <w:r>
        <w:t>List Continue</w:t>
      </w:r>
    </w:p>
    <w:p w:rsidR="00B12869" w:rsidRDefault="00B12869" w:rsidP="00B12869">
      <w:pPr>
        <w:pStyle w:val="ListContinue"/>
      </w:pPr>
      <w:r>
        <w:t>List Continue</w:t>
      </w:r>
    </w:p>
    <w:p w:rsidR="00B12869" w:rsidRDefault="00B12869" w:rsidP="00B12869">
      <w:pPr>
        <w:pStyle w:val="ListBullet"/>
      </w:pPr>
      <w:r>
        <w:t>List Bullet</w:t>
      </w:r>
    </w:p>
    <w:p w:rsidR="00DF0D59" w:rsidRDefault="00DF0D59" w:rsidP="00DF0D59">
      <w:pPr>
        <w:pStyle w:val="ListBullet2"/>
      </w:pPr>
      <w:r>
        <w:t xml:space="preserve">List Bullet 2 </w:t>
      </w:r>
      <w:r w:rsidRPr="00C87AFB">
        <w:t>Ridebis, et licet rideas. Ego ille quem nosti apros et quidem pulcherripse? Inquis. Ipse; non tamen ut omnino ab inertia mea et quete discederem.</w:t>
      </w:r>
    </w:p>
    <w:p w:rsidR="00DF0D59" w:rsidRDefault="00DF0D59" w:rsidP="00DF0D59">
      <w:pPr>
        <w:pStyle w:val="ListBullet2"/>
      </w:pPr>
      <w:r>
        <w:t xml:space="preserve">List Bullet 2 </w:t>
      </w:r>
      <w:r w:rsidRPr="00C87AFB">
        <w:t>Ridebis, et licet rideas. Ego ille quem nosti apros et quidem pulcherripse? Inquis. Ipse; non tamen ut omnino ab inertia mea et quete discederem.</w:t>
      </w:r>
    </w:p>
    <w:p w:rsidR="00B12869" w:rsidRDefault="00B12869" w:rsidP="00B12869">
      <w:pPr>
        <w:pStyle w:val="ListBullet"/>
      </w:pPr>
      <w:r>
        <w:t>List Bullet</w:t>
      </w:r>
    </w:p>
    <w:sectPr w:rsidR="00B12869" w:rsidSect="00470911">
      <w:headerReference w:type="default" r:id="rId8"/>
      <w:footerReference w:type="default" r:id="rId9"/>
      <w:headerReference w:type="first" r:id="rId10"/>
      <w:footerReference w:type="first" r:id="rId11"/>
      <w:pgSz w:w="11906" w:h="16838"/>
      <w:pgMar w:top="1701" w:right="567" w:bottom="1134" w:left="1134" w:header="851" w:footer="851"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4CB5" w:rsidRDefault="00184CB5">
      <w:r>
        <w:separator/>
      </w:r>
    </w:p>
  </w:endnote>
  <w:endnote w:type="continuationSeparator" w:id="0">
    <w:p w:rsidR="00184CB5" w:rsidRDefault="00184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9AD" w:rsidRPr="00DB5C8B" w:rsidRDefault="00184CB5" w:rsidP="00764D76">
    <w:pPr>
      <w:pStyle w:val="Footer"/>
    </w:pPr>
    <w:r>
      <w:fldChar w:fldCharType="begin"/>
    </w:r>
    <w:r>
      <w:instrText xml:space="preserve"> FILENAME  \* FirstCap  \* MERGEFORMAT </w:instrText>
    </w:r>
    <w:r>
      <w:fldChar w:fldCharType="separate"/>
    </w:r>
    <w:r w:rsidR="00CF1F48">
      <w:rPr>
        <w:noProof/>
      </w:rPr>
      <w:t>Document1</w:t>
    </w:r>
    <w:r>
      <w:rPr>
        <w:noProof/>
      </w:rPr>
      <w:fldChar w:fldCharType="end"/>
    </w:r>
    <w:r w:rsidR="007259AD">
      <w:tab/>
    </w:r>
    <w:r w:rsidR="007259AD">
      <w:tab/>
    </w:r>
    <w:r w:rsidR="007259AD">
      <w:rPr>
        <w:rStyle w:val="PageNumber"/>
      </w:rPr>
      <w:fldChar w:fldCharType="begin"/>
    </w:r>
    <w:r w:rsidR="007259AD">
      <w:rPr>
        <w:rStyle w:val="PageNumber"/>
      </w:rPr>
      <w:instrText xml:space="preserve"> PAGE </w:instrText>
    </w:r>
    <w:r w:rsidR="007259AD">
      <w:rPr>
        <w:rStyle w:val="PageNumber"/>
      </w:rPr>
      <w:fldChar w:fldCharType="separate"/>
    </w:r>
    <w:r w:rsidR="00BF6AA5">
      <w:rPr>
        <w:rStyle w:val="PageNumber"/>
        <w:noProof/>
      </w:rPr>
      <w:t>2</w:t>
    </w:r>
    <w:r w:rsidR="007259AD">
      <w:rPr>
        <w:rStyle w:val="PageNumber"/>
      </w:rPr>
      <w:fldChar w:fldCharType="end"/>
    </w:r>
    <w:r w:rsidR="007259AD">
      <w:rPr>
        <w:rStyle w:val="PageNumber"/>
      </w:rPr>
      <w:t>/</w:t>
    </w:r>
    <w:r w:rsidR="007259AD">
      <w:rPr>
        <w:rStyle w:val="PageNumber"/>
      </w:rPr>
      <w:fldChar w:fldCharType="begin"/>
    </w:r>
    <w:r w:rsidR="007259AD">
      <w:rPr>
        <w:rStyle w:val="PageNumber"/>
      </w:rPr>
      <w:instrText xml:space="preserve"> NUMPAGES </w:instrText>
    </w:r>
    <w:r w:rsidR="007259AD">
      <w:rPr>
        <w:rStyle w:val="PageNumber"/>
      </w:rPr>
      <w:fldChar w:fldCharType="separate"/>
    </w:r>
    <w:r w:rsidR="00BF6AA5">
      <w:rPr>
        <w:rStyle w:val="PageNumber"/>
        <w:noProof/>
      </w:rPr>
      <w:t>2</w:t>
    </w:r>
    <w:r w:rsidR="007259AD">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9AD" w:rsidRDefault="00184CB5">
    <w:pPr>
      <w:pStyle w:val="Footer"/>
    </w:pPr>
    <w:r>
      <w:fldChar w:fldCharType="begin"/>
    </w:r>
    <w:r>
      <w:instrText xml:space="preserve"> FILENAME  \* FirstCap  \* MERGEFORMAT </w:instrText>
    </w:r>
    <w:r>
      <w:fldChar w:fldCharType="separate"/>
    </w:r>
    <w:r w:rsidR="00CF1F48">
      <w:rPr>
        <w:noProof/>
      </w:rPr>
      <w:t>Document1</w:t>
    </w:r>
    <w:r>
      <w:rPr>
        <w:noProof/>
      </w:rPr>
      <w:fldChar w:fldCharType="end"/>
    </w:r>
    <w:r w:rsidR="007259AD">
      <w:tab/>
    </w:r>
    <w:r w:rsidR="007259AD">
      <w:tab/>
    </w:r>
    <w:r w:rsidR="007259AD">
      <w:rPr>
        <w:rStyle w:val="PageNumber"/>
      </w:rPr>
      <w:fldChar w:fldCharType="begin"/>
    </w:r>
    <w:r w:rsidR="007259AD">
      <w:rPr>
        <w:rStyle w:val="PageNumber"/>
      </w:rPr>
      <w:instrText xml:space="preserve"> PAGE </w:instrText>
    </w:r>
    <w:r w:rsidR="007259AD">
      <w:rPr>
        <w:rStyle w:val="PageNumber"/>
      </w:rPr>
      <w:fldChar w:fldCharType="separate"/>
    </w:r>
    <w:r w:rsidR="00470911">
      <w:rPr>
        <w:rStyle w:val="PageNumber"/>
        <w:noProof/>
      </w:rPr>
      <w:t>1</w:t>
    </w:r>
    <w:r w:rsidR="007259AD">
      <w:rPr>
        <w:rStyle w:val="PageNumber"/>
      </w:rPr>
      <w:fldChar w:fldCharType="end"/>
    </w:r>
    <w:r w:rsidR="007259AD">
      <w:rPr>
        <w:rStyle w:val="PageNumber"/>
      </w:rPr>
      <w:t>/</w:t>
    </w:r>
    <w:r w:rsidR="007259AD">
      <w:rPr>
        <w:rStyle w:val="PageNumber"/>
      </w:rPr>
      <w:fldChar w:fldCharType="begin"/>
    </w:r>
    <w:r w:rsidR="007259AD">
      <w:rPr>
        <w:rStyle w:val="PageNumber"/>
      </w:rPr>
      <w:instrText xml:space="preserve"> NUMPAGES </w:instrText>
    </w:r>
    <w:r w:rsidR="007259AD">
      <w:rPr>
        <w:rStyle w:val="PageNumber"/>
      </w:rPr>
      <w:fldChar w:fldCharType="separate"/>
    </w:r>
    <w:r w:rsidR="00BF6AA5">
      <w:rPr>
        <w:rStyle w:val="PageNumber"/>
        <w:noProof/>
      </w:rPr>
      <w:t>2</w:t>
    </w:r>
    <w:r w:rsidR="007259AD">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4CB5" w:rsidRDefault="00184CB5">
      <w:r>
        <w:separator/>
      </w:r>
    </w:p>
  </w:footnote>
  <w:footnote w:type="continuationSeparator" w:id="0">
    <w:p w:rsidR="00184CB5" w:rsidRDefault="00184C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911" w:rsidRDefault="00BF6AA5" w:rsidP="00470911">
    <w:pPr>
      <w:pStyle w:val="Header"/>
    </w:pPr>
    <w:r>
      <w:rPr>
        <w:noProof/>
        <w:lang w:val="en-US"/>
      </w:rPr>
      <w:drawing>
        <wp:anchor distT="0" distB="0" distL="114300" distR="114300" simplePos="0" relativeHeight="251662848" behindDoc="1" locked="0" layoutInCell="1" allowOverlap="1">
          <wp:simplePos x="0" y="0"/>
          <wp:positionH relativeFrom="column">
            <wp:posOffset>-685800</wp:posOffset>
          </wp:positionH>
          <wp:positionV relativeFrom="paragraph">
            <wp:posOffset>-190500</wp:posOffset>
          </wp:positionV>
          <wp:extent cx="360045" cy="753745"/>
          <wp:effectExtent l="0" t="0" r="0" b="8255"/>
          <wp:wrapThrough wrapText="bothSides">
            <wp:wrapPolygon edited="0">
              <wp:start x="0" y="0"/>
              <wp:lineTo x="0" y="21109"/>
              <wp:lineTo x="19810" y="21109"/>
              <wp:lineTo x="19810" y="0"/>
              <wp:lineTo x="0" y="0"/>
            </wp:wrapPolygon>
          </wp:wrapThrough>
          <wp:docPr id="2" name="Picture 2" descr="HEIG-VD Logo 96x29 RVB ROUGE 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IG-VD Logo 96x29 RVB ROUGE cro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045" cy="753745"/>
                  </a:xfrm>
                  <a:prstGeom prst="rect">
                    <a:avLst/>
                  </a:prstGeom>
                  <a:noFill/>
                  <a:ln>
                    <a:noFill/>
                  </a:ln>
                </pic:spPr>
              </pic:pic>
            </a:graphicData>
          </a:graphic>
          <wp14:sizeRelH relativeFrom="page">
            <wp14:pctWidth>0</wp14:pctWidth>
          </wp14:sizeRelH>
          <wp14:sizeRelV relativeFrom="page">
            <wp14:pctHeight>0</wp14:pctHeight>
          </wp14:sizeRelV>
        </wp:anchor>
      </w:drawing>
    </w:r>
    <w:r w:rsidR="00470911">
      <w:rPr>
        <w:noProof/>
        <w:lang w:val="en-US"/>
      </w:rPr>
      <mc:AlternateContent>
        <mc:Choice Requires="wps">
          <w:drawing>
            <wp:anchor distT="0" distB="0" distL="114300" distR="114300" simplePos="0" relativeHeight="251661824" behindDoc="0" locked="0" layoutInCell="1" allowOverlap="1" wp14:anchorId="406490E0" wp14:editId="6D16AF5F">
              <wp:simplePos x="0" y="0"/>
              <wp:positionH relativeFrom="column">
                <wp:posOffset>0</wp:posOffset>
              </wp:positionH>
              <wp:positionV relativeFrom="paragraph">
                <wp:posOffset>445770</wp:posOffset>
              </wp:positionV>
              <wp:extent cx="6479540" cy="0"/>
              <wp:effectExtent l="0" t="0" r="22860" b="25400"/>
              <wp:wrapNone/>
              <wp:docPr id="11" name="Straight Connector 11"/>
              <wp:cNvGraphicFramePr/>
              <a:graphic xmlns:a="http://schemas.openxmlformats.org/drawingml/2006/main">
                <a:graphicData uri="http://schemas.microsoft.com/office/word/2010/wordprocessingShape">
                  <wps:wsp>
                    <wps:cNvCnPr/>
                    <wps:spPr>
                      <a:xfrm>
                        <a:off x="0" y="0"/>
                        <a:ext cx="6479540" cy="0"/>
                      </a:xfrm>
                      <a:prstGeom prst="line">
                        <a:avLst/>
                      </a:prstGeom>
                      <a:ln w="3175" cmpd="sng">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1AC16D3F" id="Straight Connector 11" o:spid="_x0000_s1026" style="position:absolute;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5.1pt" to="510.2pt,3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" strokecolor="#7f7f7f [1612]" strokeweight=".25pt"/>
          </w:pict>
        </mc:Fallback>
      </mc:AlternateContent>
    </w:r>
    <w:r w:rsidR="00CF1F48">
      <w:t>Cloud Computing 2018/19</w:t>
    </w:r>
    <w:r w:rsidR="00DE6B4F">
      <w:tab/>
      <w:t xml:space="preserve">Auteurs: </w:t>
    </w:r>
    <w:r w:rsidR="00DE6B4F">
      <w:tab/>
      <w:t>Albert Einstein</w:t>
    </w:r>
    <w:r w:rsidR="00DE6B4F" w:rsidRPr="00CF1F48">
      <w:rPr>
        <w:noProof/>
      </w:rPr>
      <w:t xml:space="preserve"> </w:t>
    </w:r>
  </w:p>
  <w:p w:rsidR="00470911" w:rsidRDefault="00DE6B4F" w:rsidP="00470911">
    <w:pPr>
      <w:pStyle w:val="Header"/>
    </w:pPr>
    <w:r w:rsidRPr="008D0908">
      <w:tab/>
    </w:r>
    <w:r w:rsidRPr="008D0908">
      <w:tab/>
      <w:t>Claude Nicollier</w:t>
    </w:r>
  </w:p>
  <w:p w:rsidR="00470911" w:rsidRPr="002D1829" w:rsidRDefault="00CF1F48" w:rsidP="00470911">
    <w:pPr>
      <w:pStyle w:val="Header"/>
      <w:rPr>
        <w:b/>
      </w:rPr>
    </w:pPr>
    <w:r>
      <w:rPr>
        <w:b/>
      </w:rPr>
      <w:t>A OpenShift</w:t>
    </w:r>
  </w:p>
  <w:p w:rsidR="00470911" w:rsidRDefault="00470911" w:rsidP="005601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202A" w:rsidRDefault="009A5538" w:rsidP="002D1829">
    <w:pPr>
      <w:pStyle w:val="Header"/>
    </w:pPr>
    <w:r>
      <w:t>Administration IT</w:t>
    </w:r>
    <w:r w:rsidRPr="00CF1F48">
      <w:rPr>
        <w:noProof/>
      </w:rPr>
      <w:t xml:space="preserve"> </w:t>
    </w:r>
    <w:r w:rsidR="00A0202A">
      <w:rPr>
        <w:noProof/>
        <w:lang w:val="en-US"/>
      </w:rPr>
      <w:drawing>
        <wp:anchor distT="0" distB="0" distL="114300" distR="114300" simplePos="0" relativeHeight="251657728" behindDoc="0" locked="0" layoutInCell="1" allowOverlap="1" wp14:anchorId="1DAEC8BB" wp14:editId="48C371BD">
          <wp:simplePos x="0" y="0"/>
          <wp:positionH relativeFrom="column">
            <wp:posOffset>5432425</wp:posOffset>
          </wp:positionH>
          <wp:positionV relativeFrom="paragraph">
            <wp:posOffset>24130</wp:posOffset>
          </wp:positionV>
          <wp:extent cx="1049655" cy="330200"/>
          <wp:effectExtent l="0" t="0" r="0" b="0"/>
          <wp:wrapThrough wrapText="bothSides">
            <wp:wrapPolygon edited="0">
              <wp:start x="0" y="0"/>
              <wp:lineTo x="0" y="19938"/>
              <wp:lineTo x="11499" y="19938"/>
              <wp:lineTo x="20907" y="16615"/>
              <wp:lineTo x="20907" y="11631"/>
              <wp:lineTo x="11499" y="0"/>
              <wp:lineTo x="0" y="0"/>
            </wp:wrapPolygon>
          </wp:wrapThrough>
          <wp:docPr id="1" name="Picture 1" descr="logo Moy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Moy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9655" cy="330200"/>
                  </a:xfrm>
                  <a:prstGeom prst="rect">
                    <a:avLst/>
                  </a:prstGeom>
                  <a:noFill/>
                </pic:spPr>
              </pic:pic>
            </a:graphicData>
          </a:graphic>
          <wp14:sizeRelH relativeFrom="page">
            <wp14:pctWidth>0</wp14:pctWidth>
          </wp14:sizeRelH>
          <wp14:sizeRelV relativeFrom="page">
            <wp14:pctHeight>0</wp14:pctHeight>
          </wp14:sizeRelV>
        </wp:anchor>
      </w:drawing>
    </w:r>
  </w:p>
  <w:p w:rsidR="007259AD" w:rsidRDefault="008D0908" w:rsidP="002D1829">
    <w:pPr>
      <w:pStyle w:val="Header"/>
    </w:pPr>
    <w:r>
      <w:tab/>
      <w:t xml:space="preserve">Auteurs: </w:t>
    </w:r>
    <w:r>
      <w:tab/>
      <w:t>Albert Einstein</w:t>
    </w:r>
  </w:p>
  <w:p w:rsidR="00C114C2" w:rsidRPr="002D1829" w:rsidRDefault="007259AD">
    <w:pPr>
      <w:pStyle w:val="Header"/>
      <w:rPr>
        <w:b/>
      </w:rPr>
    </w:pPr>
    <w:r>
      <w:rPr>
        <w:b/>
      </w:rPr>
      <w:t>0</w:t>
    </w:r>
    <w:r w:rsidRPr="002D1829">
      <w:rPr>
        <w:b/>
      </w:rPr>
      <w:t>1 Logiciel de Sauvegarde Bacula</w:t>
    </w:r>
    <w:r w:rsidR="008D0908" w:rsidRPr="008D0908">
      <w:tab/>
    </w:r>
    <w:r w:rsidR="008D0908" w:rsidRPr="008D0908">
      <w:tab/>
      <w:t>Claude Nicollier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9D88D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5E6F88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E2C125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5FA35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7884C35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D9AE18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724082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E82CE9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F814C904"/>
    <w:lvl w:ilvl="0">
      <w:start w:val="1"/>
      <w:numFmt w:val="bullet"/>
      <w:pStyle w:val="ListBullet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09A0AE8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07EACF0"/>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A31249F"/>
    <w:multiLevelType w:val="multilevel"/>
    <w:tmpl w:val="8C66AD5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righ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right"/>
      <w:pPr>
        <w:ind w:left="6480" w:hanging="180"/>
      </w:pPr>
      <w:rPr>
        <w:rFonts w:hint="default"/>
      </w:rPr>
    </w:lvl>
  </w:abstractNum>
  <w:abstractNum w:abstractNumId="12" w15:restartNumberingAfterBreak="0">
    <w:nsid w:val="168B046F"/>
    <w:multiLevelType w:val="hybridMultilevel"/>
    <w:tmpl w:val="989C110C"/>
    <w:lvl w:ilvl="0" w:tplc="E3340614">
      <w:start w:val="1"/>
      <w:numFmt w:val="bullet"/>
      <w:pStyle w:val="ExamMultipleChoice"/>
      <w:lvlText w:val=""/>
      <w:lvlJc w:val="left"/>
      <w:pPr>
        <w:tabs>
          <w:tab w:val="num" w:pos="454"/>
        </w:tabs>
        <w:ind w:left="454" w:hanging="454"/>
      </w:pPr>
      <w:rPr>
        <w:rFonts w:ascii="Wingdings" w:hAnsi="Wingdings" w:hint="default"/>
        <w:b w:val="0"/>
        <w:bCs w:val="0"/>
        <w:i w:val="0"/>
        <w:iCs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E6622A"/>
    <w:multiLevelType w:val="hybridMultilevel"/>
    <w:tmpl w:val="5704C55E"/>
    <w:lvl w:ilvl="0" w:tplc="04090001">
      <w:start w:val="1"/>
      <w:numFmt w:val="bullet"/>
      <w:lvlText w:val=""/>
      <w:lvlJc w:val="left"/>
      <w:pPr>
        <w:tabs>
          <w:tab w:val="num" w:pos="791"/>
        </w:tabs>
        <w:ind w:left="791" w:hanging="360"/>
      </w:pPr>
      <w:rPr>
        <w:rFonts w:ascii="Symbol" w:hAnsi="Symbol" w:hint="default"/>
      </w:rPr>
    </w:lvl>
    <w:lvl w:ilvl="1" w:tplc="04090003" w:tentative="1">
      <w:start w:val="1"/>
      <w:numFmt w:val="bullet"/>
      <w:lvlText w:val="o"/>
      <w:lvlJc w:val="left"/>
      <w:pPr>
        <w:tabs>
          <w:tab w:val="num" w:pos="1511"/>
        </w:tabs>
        <w:ind w:left="1511" w:hanging="360"/>
      </w:pPr>
      <w:rPr>
        <w:rFonts w:ascii="Courier New" w:hAnsi="Courier New" w:cs="Courier New" w:hint="default"/>
      </w:rPr>
    </w:lvl>
    <w:lvl w:ilvl="2" w:tplc="04090005" w:tentative="1">
      <w:start w:val="1"/>
      <w:numFmt w:val="bullet"/>
      <w:lvlText w:val=""/>
      <w:lvlJc w:val="left"/>
      <w:pPr>
        <w:tabs>
          <w:tab w:val="num" w:pos="2231"/>
        </w:tabs>
        <w:ind w:left="2231" w:hanging="360"/>
      </w:pPr>
      <w:rPr>
        <w:rFonts w:ascii="Wingdings" w:hAnsi="Wingdings" w:hint="default"/>
      </w:rPr>
    </w:lvl>
    <w:lvl w:ilvl="3" w:tplc="04090001" w:tentative="1">
      <w:start w:val="1"/>
      <w:numFmt w:val="bullet"/>
      <w:lvlText w:val=""/>
      <w:lvlJc w:val="left"/>
      <w:pPr>
        <w:tabs>
          <w:tab w:val="num" w:pos="2951"/>
        </w:tabs>
        <w:ind w:left="2951" w:hanging="360"/>
      </w:pPr>
      <w:rPr>
        <w:rFonts w:ascii="Symbol" w:hAnsi="Symbol" w:hint="default"/>
      </w:rPr>
    </w:lvl>
    <w:lvl w:ilvl="4" w:tplc="04090003" w:tentative="1">
      <w:start w:val="1"/>
      <w:numFmt w:val="bullet"/>
      <w:lvlText w:val="o"/>
      <w:lvlJc w:val="left"/>
      <w:pPr>
        <w:tabs>
          <w:tab w:val="num" w:pos="3671"/>
        </w:tabs>
        <w:ind w:left="3671" w:hanging="360"/>
      </w:pPr>
      <w:rPr>
        <w:rFonts w:ascii="Courier New" w:hAnsi="Courier New" w:cs="Courier New" w:hint="default"/>
      </w:rPr>
    </w:lvl>
    <w:lvl w:ilvl="5" w:tplc="04090005" w:tentative="1">
      <w:start w:val="1"/>
      <w:numFmt w:val="bullet"/>
      <w:lvlText w:val=""/>
      <w:lvlJc w:val="left"/>
      <w:pPr>
        <w:tabs>
          <w:tab w:val="num" w:pos="4391"/>
        </w:tabs>
        <w:ind w:left="4391" w:hanging="360"/>
      </w:pPr>
      <w:rPr>
        <w:rFonts w:ascii="Wingdings" w:hAnsi="Wingdings" w:hint="default"/>
      </w:rPr>
    </w:lvl>
    <w:lvl w:ilvl="6" w:tplc="04090001" w:tentative="1">
      <w:start w:val="1"/>
      <w:numFmt w:val="bullet"/>
      <w:lvlText w:val=""/>
      <w:lvlJc w:val="left"/>
      <w:pPr>
        <w:tabs>
          <w:tab w:val="num" w:pos="5111"/>
        </w:tabs>
        <w:ind w:left="5111" w:hanging="360"/>
      </w:pPr>
      <w:rPr>
        <w:rFonts w:ascii="Symbol" w:hAnsi="Symbol" w:hint="default"/>
      </w:rPr>
    </w:lvl>
    <w:lvl w:ilvl="7" w:tplc="04090003" w:tentative="1">
      <w:start w:val="1"/>
      <w:numFmt w:val="bullet"/>
      <w:lvlText w:val="o"/>
      <w:lvlJc w:val="left"/>
      <w:pPr>
        <w:tabs>
          <w:tab w:val="num" w:pos="5831"/>
        </w:tabs>
        <w:ind w:left="5831" w:hanging="360"/>
      </w:pPr>
      <w:rPr>
        <w:rFonts w:ascii="Courier New" w:hAnsi="Courier New" w:cs="Courier New" w:hint="default"/>
      </w:rPr>
    </w:lvl>
    <w:lvl w:ilvl="8" w:tplc="04090005" w:tentative="1">
      <w:start w:val="1"/>
      <w:numFmt w:val="bullet"/>
      <w:lvlText w:val=""/>
      <w:lvlJc w:val="left"/>
      <w:pPr>
        <w:tabs>
          <w:tab w:val="num" w:pos="6551"/>
        </w:tabs>
        <w:ind w:left="6551" w:hanging="360"/>
      </w:pPr>
      <w:rPr>
        <w:rFonts w:ascii="Wingdings" w:hAnsi="Wingdings" w:hint="default"/>
      </w:rPr>
    </w:lvl>
  </w:abstractNum>
  <w:abstractNum w:abstractNumId="14" w15:restartNumberingAfterBreak="0">
    <w:nsid w:val="1DD05C91"/>
    <w:multiLevelType w:val="hybridMultilevel"/>
    <w:tmpl w:val="CB368750"/>
    <w:lvl w:ilvl="0" w:tplc="9DCE5CCA">
      <w:start w:val="1"/>
      <w:numFmt w:val="bullet"/>
      <w:pStyle w:val="ListMCQ"/>
      <w:lvlText w:val=""/>
      <w:lvlJc w:val="left"/>
      <w:pPr>
        <w:ind w:left="720" w:hanging="436"/>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297713"/>
    <w:multiLevelType w:val="multilevel"/>
    <w:tmpl w:val="E4CE4564"/>
    <w:lvl w:ilvl="0">
      <w:start w:val="1"/>
      <w:numFmt w:val="decimal"/>
      <w:pStyle w:val="Heading1"/>
      <w:lvlText w:val="%1."/>
      <w:lvlJc w:val="left"/>
      <w:pPr>
        <w:tabs>
          <w:tab w:val="num" w:pos="0"/>
        </w:tabs>
        <w:ind w:left="0" w:hanging="227"/>
      </w:pPr>
      <w:rPr>
        <w:rFonts w:hint="default"/>
      </w:rPr>
    </w:lvl>
    <w:lvl w:ilvl="1">
      <w:start w:val="1"/>
      <w:numFmt w:val="decimal"/>
      <w:pStyle w:val="Heading2"/>
      <w:lvlText w:val="%1.%2."/>
      <w:lvlJc w:val="left"/>
      <w:pPr>
        <w:tabs>
          <w:tab w:val="num" w:pos="113"/>
        </w:tabs>
        <w:ind w:left="0" w:hanging="227"/>
      </w:pPr>
      <w:rPr>
        <w:rFonts w:hint="default"/>
      </w:rPr>
    </w:lvl>
    <w:lvl w:ilvl="2">
      <w:start w:val="1"/>
      <w:numFmt w:val="decimal"/>
      <w:pStyle w:val="Heading3"/>
      <w:lvlText w:val="%1.%2.%3."/>
      <w:lvlJc w:val="left"/>
      <w:pPr>
        <w:tabs>
          <w:tab w:val="num" w:pos="227"/>
        </w:tabs>
        <w:ind w:left="0" w:hanging="227"/>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ListNumber"/>
      <w:lvlText w:val="%7."/>
      <w:lvlJc w:val="left"/>
      <w:pPr>
        <w:tabs>
          <w:tab w:val="num" w:pos="284"/>
        </w:tabs>
        <w:ind w:left="284" w:hanging="284"/>
      </w:pPr>
      <w:rPr>
        <w:rFonts w:hint="default"/>
      </w:rPr>
    </w:lvl>
    <w:lvl w:ilvl="7">
      <w:start w:val="1"/>
      <w:numFmt w:val="lowerLetter"/>
      <w:pStyle w:val="ListNumber2"/>
      <w:lvlText w:val="%8."/>
      <w:lvlJc w:val="left"/>
      <w:pPr>
        <w:tabs>
          <w:tab w:val="num" w:pos="567"/>
        </w:tabs>
        <w:ind w:left="567" w:hanging="283"/>
      </w:pPr>
      <w:rPr>
        <w:rFonts w:hint="default"/>
      </w:rPr>
    </w:lvl>
    <w:lvl w:ilvl="8">
      <w:start w:val="1"/>
      <w:numFmt w:val="lowerRoman"/>
      <w:pStyle w:val="ListNumber3"/>
      <w:lvlText w:val="%9."/>
      <w:lvlJc w:val="left"/>
      <w:pPr>
        <w:tabs>
          <w:tab w:val="num" w:pos="851"/>
        </w:tabs>
        <w:ind w:left="851" w:hanging="284"/>
      </w:pPr>
      <w:rPr>
        <w:rFonts w:hint="default"/>
      </w:rPr>
    </w:lvl>
  </w:abstractNum>
  <w:abstractNum w:abstractNumId="16" w15:restartNumberingAfterBreak="0">
    <w:nsid w:val="410404B1"/>
    <w:multiLevelType w:val="hybridMultilevel"/>
    <w:tmpl w:val="66CC158C"/>
    <w:lvl w:ilvl="0" w:tplc="71182394">
      <w:numFmt w:val="bullet"/>
      <w:lvlText w:val="-"/>
      <w:lvlJc w:val="left"/>
      <w:pPr>
        <w:tabs>
          <w:tab w:val="num" w:pos="717"/>
        </w:tabs>
        <w:ind w:left="717" w:hanging="360"/>
      </w:pPr>
      <w:rPr>
        <w:rFonts w:ascii="Trebuchet MS" w:eastAsia="Times New Roman" w:hAnsi="Trebuchet MS" w:cs="Times New Roman" w:hint="default"/>
      </w:rPr>
    </w:lvl>
    <w:lvl w:ilvl="1" w:tplc="040C0001">
      <w:start w:val="1"/>
      <w:numFmt w:val="bullet"/>
      <w:lvlText w:val=""/>
      <w:lvlJc w:val="left"/>
      <w:pPr>
        <w:tabs>
          <w:tab w:val="num" w:pos="1437"/>
        </w:tabs>
        <w:ind w:left="1437" w:hanging="360"/>
      </w:pPr>
      <w:rPr>
        <w:rFonts w:ascii="Symbol" w:hAnsi="Symbol" w:hint="default"/>
      </w:rPr>
    </w:lvl>
    <w:lvl w:ilvl="2" w:tplc="040C0005" w:tentative="1">
      <w:start w:val="1"/>
      <w:numFmt w:val="bullet"/>
      <w:lvlText w:val=""/>
      <w:lvlJc w:val="left"/>
      <w:pPr>
        <w:tabs>
          <w:tab w:val="num" w:pos="2157"/>
        </w:tabs>
        <w:ind w:left="2157" w:hanging="360"/>
      </w:pPr>
      <w:rPr>
        <w:rFonts w:ascii="Wingdings" w:hAnsi="Wingdings" w:hint="default"/>
      </w:rPr>
    </w:lvl>
    <w:lvl w:ilvl="3" w:tplc="040C0001" w:tentative="1">
      <w:start w:val="1"/>
      <w:numFmt w:val="bullet"/>
      <w:lvlText w:val=""/>
      <w:lvlJc w:val="left"/>
      <w:pPr>
        <w:tabs>
          <w:tab w:val="num" w:pos="2877"/>
        </w:tabs>
        <w:ind w:left="2877" w:hanging="360"/>
      </w:pPr>
      <w:rPr>
        <w:rFonts w:ascii="Symbol" w:hAnsi="Symbol" w:hint="default"/>
      </w:rPr>
    </w:lvl>
    <w:lvl w:ilvl="4" w:tplc="040C0003" w:tentative="1">
      <w:start w:val="1"/>
      <w:numFmt w:val="bullet"/>
      <w:lvlText w:val="o"/>
      <w:lvlJc w:val="left"/>
      <w:pPr>
        <w:tabs>
          <w:tab w:val="num" w:pos="3597"/>
        </w:tabs>
        <w:ind w:left="3597" w:hanging="360"/>
      </w:pPr>
      <w:rPr>
        <w:rFonts w:ascii="Courier New" w:hAnsi="Courier New" w:cs="Courier New" w:hint="default"/>
      </w:rPr>
    </w:lvl>
    <w:lvl w:ilvl="5" w:tplc="040C0005" w:tentative="1">
      <w:start w:val="1"/>
      <w:numFmt w:val="bullet"/>
      <w:lvlText w:val=""/>
      <w:lvlJc w:val="left"/>
      <w:pPr>
        <w:tabs>
          <w:tab w:val="num" w:pos="4317"/>
        </w:tabs>
        <w:ind w:left="4317" w:hanging="360"/>
      </w:pPr>
      <w:rPr>
        <w:rFonts w:ascii="Wingdings" w:hAnsi="Wingdings" w:hint="default"/>
      </w:rPr>
    </w:lvl>
    <w:lvl w:ilvl="6" w:tplc="040C0001" w:tentative="1">
      <w:start w:val="1"/>
      <w:numFmt w:val="bullet"/>
      <w:lvlText w:val=""/>
      <w:lvlJc w:val="left"/>
      <w:pPr>
        <w:tabs>
          <w:tab w:val="num" w:pos="5037"/>
        </w:tabs>
        <w:ind w:left="5037" w:hanging="360"/>
      </w:pPr>
      <w:rPr>
        <w:rFonts w:ascii="Symbol" w:hAnsi="Symbol" w:hint="default"/>
      </w:rPr>
    </w:lvl>
    <w:lvl w:ilvl="7" w:tplc="040C0003" w:tentative="1">
      <w:start w:val="1"/>
      <w:numFmt w:val="bullet"/>
      <w:lvlText w:val="o"/>
      <w:lvlJc w:val="left"/>
      <w:pPr>
        <w:tabs>
          <w:tab w:val="num" w:pos="5757"/>
        </w:tabs>
        <w:ind w:left="5757" w:hanging="360"/>
      </w:pPr>
      <w:rPr>
        <w:rFonts w:ascii="Courier New" w:hAnsi="Courier New" w:cs="Courier New" w:hint="default"/>
      </w:rPr>
    </w:lvl>
    <w:lvl w:ilvl="8" w:tplc="040C0005" w:tentative="1">
      <w:start w:val="1"/>
      <w:numFmt w:val="bullet"/>
      <w:lvlText w:val=""/>
      <w:lvlJc w:val="left"/>
      <w:pPr>
        <w:tabs>
          <w:tab w:val="num" w:pos="6477"/>
        </w:tabs>
        <w:ind w:left="6477" w:hanging="360"/>
      </w:pPr>
      <w:rPr>
        <w:rFonts w:ascii="Wingdings" w:hAnsi="Wingdings" w:hint="default"/>
      </w:rPr>
    </w:lvl>
  </w:abstractNum>
  <w:abstractNum w:abstractNumId="17" w15:restartNumberingAfterBreak="0">
    <w:nsid w:val="41CA2EF7"/>
    <w:multiLevelType w:val="multilevel"/>
    <w:tmpl w:val="01BCFCD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15:restartNumberingAfterBreak="0">
    <w:nsid w:val="44E55075"/>
    <w:multiLevelType w:val="multilevel"/>
    <w:tmpl w:val="040C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44F52F18"/>
    <w:multiLevelType w:val="multilevel"/>
    <w:tmpl w:val="8DC07EDE"/>
    <w:styleLink w:val="Headings"/>
    <w:lvl w:ilvl="0">
      <w:start w:val="1"/>
      <w:numFmt w:val="decimal"/>
      <w:lvlText w:val="%1."/>
      <w:lvlJc w:val="left"/>
      <w:pPr>
        <w:tabs>
          <w:tab w:val="num" w:pos="360"/>
        </w:tabs>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righ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right"/>
      <w:pPr>
        <w:ind w:left="6480" w:hanging="180"/>
      </w:pPr>
      <w:rPr>
        <w:rFonts w:hint="default"/>
      </w:rPr>
    </w:lvl>
  </w:abstractNum>
  <w:abstractNum w:abstractNumId="20" w15:restartNumberingAfterBreak="0">
    <w:nsid w:val="4A8F19F4"/>
    <w:multiLevelType w:val="hybridMultilevel"/>
    <w:tmpl w:val="D4CAE120"/>
    <w:lvl w:ilvl="0" w:tplc="04090001">
      <w:start w:val="1"/>
      <w:numFmt w:val="bullet"/>
      <w:lvlText w:val=""/>
      <w:lvlJc w:val="left"/>
      <w:pPr>
        <w:tabs>
          <w:tab w:val="num" w:pos="791"/>
        </w:tabs>
        <w:ind w:left="791" w:hanging="360"/>
      </w:pPr>
      <w:rPr>
        <w:rFonts w:ascii="Symbol" w:hAnsi="Symbol" w:hint="default"/>
      </w:rPr>
    </w:lvl>
    <w:lvl w:ilvl="1" w:tplc="04090003" w:tentative="1">
      <w:start w:val="1"/>
      <w:numFmt w:val="bullet"/>
      <w:lvlText w:val="o"/>
      <w:lvlJc w:val="left"/>
      <w:pPr>
        <w:tabs>
          <w:tab w:val="num" w:pos="1511"/>
        </w:tabs>
        <w:ind w:left="1511" w:hanging="360"/>
      </w:pPr>
      <w:rPr>
        <w:rFonts w:ascii="Courier New" w:hAnsi="Courier New" w:hint="default"/>
      </w:rPr>
    </w:lvl>
    <w:lvl w:ilvl="2" w:tplc="04090005" w:tentative="1">
      <w:start w:val="1"/>
      <w:numFmt w:val="bullet"/>
      <w:lvlText w:val=""/>
      <w:lvlJc w:val="left"/>
      <w:pPr>
        <w:tabs>
          <w:tab w:val="num" w:pos="2231"/>
        </w:tabs>
        <w:ind w:left="2231" w:hanging="360"/>
      </w:pPr>
      <w:rPr>
        <w:rFonts w:ascii="Wingdings" w:hAnsi="Wingdings" w:hint="default"/>
      </w:rPr>
    </w:lvl>
    <w:lvl w:ilvl="3" w:tplc="04090001" w:tentative="1">
      <w:start w:val="1"/>
      <w:numFmt w:val="bullet"/>
      <w:lvlText w:val=""/>
      <w:lvlJc w:val="left"/>
      <w:pPr>
        <w:tabs>
          <w:tab w:val="num" w:pos="2951"/>
        </w:tabs>
        <w:ind w:left="2951" w:hanging="360"/>
      </w:pPr>
      <w:rPr>
        <w:rFonts w:ascii="Symbol" w:hAnsi="Symbol" w:hint="default"/>
      </w:rPr>
    </w:lvl>
    <w:lvl w:ilvl="4" w:tplc="04090003" w:tentative="1">
      <w:start w:val="1"/>
      <w:numFmt w:val="bullet"/>
      <w:lvlText w:val="o"/>
      <w:lvlJc w:val="left"/>
      <w:pPr>
        <w:tabs>
          <w:tab w:val="num" w:pos="3671"/>
        </w:tabs>
        <w:ind w:left="3671" w:hanging="360"/>
      </w:pPr>
      <w:rPr>
        <w:rFonts w:ascii="Courier New" w:hAnsi="Courier New" w:hint="default"/>
      </w:rPr>
    </w:lvl>
    <w:lvl w:ilvl="5" w:tplc="04090005" w:tentative="1">
      <w:start w:val="1"/>
      <w:numFmt w:val="bullet"/>
      <w:lvlText w:val=""/>
      <w:lvlJc w:val="left"/>
      <w:pPr>
        <w:tabs>
          <w:tab w:val="num" w:pos="4391"/>
        </w:tabs>
        <w:ind w:left="4391" w:hanging="360"/>
      </w:pPr>
      <w:rPr>
        <w:rFonts w:ascii="Wingdings" w:hAnsi="Wingdings" w:hint="default"/>
      </w:rPr>
    </w:lvl>
    <w:lvl w:ilvl="6" w:tplc="04090001" w:tentative="1">
      <w:start w:val="1"/>
      <w:numFmt w:val="bullet"/>
      <w:lvlText w:val=""/>
      <w:lvlJc w:val="left"/>
      <w:pPr>
        <w:tabs>
          <w:tab w:val="num" w:pos="5111"/>
        </w:tabs>
        <w:ind w:left="5111" w:hanging="360"/>
      </w:pPr>
      <w:rPr>
        <w:rFonts w:ascii="Symbol" w:hAnsi="Symbol" w:hint="default"/>
      </w:rPr>
    </w:lvl>
    <w:lvl w:ilvl="7" w:tplc="04090003" w:tentative="1">
      <w:start w:val="1"/>
      <w:numFmt w:val="bullet"/>
      <w:lvlText w:val="o"/>
      <w:lvlJc w:val="left"/>
      <w:pPr>
        <w:tabs>
          <w:tab w:val="num" w:pos="5831"/>
        </w:tabs>
        <w:ind w:left="5831" w:hanging="360"/>
      </w:pPr>
      <w:rPr>
        <w:rFonts w:ascii="Courier New" w:hAnsi="Courier New" w:hint="default"/>
      </w:rPr>
    </w:lvl>
    <w:lvl w:ilvl="8" w:tplc="04090005" w:tentative="1">
      <w:start w:val="1"/>
      <w:numFmt w:val="bullet"/>
      <w:lvlText w:val=""/>
      <w:lvlJc w:val="left"/>
      <w:pPr>
        <w:tabs>
          <w:tab w:val="num" w:pos="6551"/>
        </w:tabs>
        <w:ind w:left="6551" w:hanging="360"/>
      </w:pPr>
      <w:rPr>
        <w:rFonts w:ascii="Wingdings" w:hAnsi="Wingdings" w:hint="default"/>
      </w:rPr>
    </w:lvl>
  </w:abstractNum>
  <w:abstractNum w:abstractNumId="21" w15:restartNumberingAfterBreak="0">
    <w:nsid w:val="4EC946E7"/>
    <w:multiLevelType w:val="hybridMultilevel"/>
    <w:tmpl w:val="1E1C7792"/>
    <w:lvl w:ilvl="0" w:tplc="B3D20402">
      <w:numFmt w:val="bullet"/>
      <w:lvlText w:val="-"/>
      <w:lvlJc w:val="left"/>
      <w:pPr>
        <w:tabs>
          <w:tab w:val="num" w:pos="717"/>
        </w:tabs>
        <w:ind w:left="717" w:hanging="360"/>
      </w:pPr>
      <w:rPr>
        <w:rFonts w:ascii="Trebuchet MS" w:eastAsia="Times New Roman" w:hAnsi="Trebuchet MS" w:cs="Times New Roman" w:hint="default"/>
      </w:rPr>
    </w:lvl>
    <w:lvl w:ilvl="1" w:tplc="040C0003" w:tentative="1">
      <w:start w:val="1"/>
      <w:numFmt w:val="bullet"/>
      <w:lvlText w:val="o"/>
      <w:lvlJc w:val="left"/>
      <w:pPr>
        <w:tabs>
          <w:tab w:val="num" w:pos="1437"/>
        </w:tabs>
        <w:ind w:left="1437" w:hanging="360"/>
      </w:pPr>
      <w:rPr>
        <w:rFonts w:ascii="Courier New" w:hAnsi="Courier New" w:cs="Courier New" w:hint="default"/>
      </w:rPr>
    </w:lvl>
    <w:lvl w:ilvl="2" w:tplc="040C0005" w:tentative="1">
      <w:start w:val="1"/>
      <w:numFmt w:val="bullet"/>
      <w:lvlText w:val=""/>
      <w:lvlJc w:val="left"/>
      <w:pPr>
        <w:tabs>
          <w:tab w:val="num" w:pos="2157"/>
        </w:tabs>
        <w:ind w:left="2157" w:hanging="360"/>
      </w:pPr>
      <w:rPr>
        <w:rFonts w:ascii="Wingdings" w:hAnsi="Wingdings" w:hint="default"/>
      </w:rPr>
    </w:lvl>
    <w:lvl w:ilvl="3" w:tplc="040C0001" w:tentative="1">
      <w:start w:val="1"/>
      <w:numFmt w:val="bullet"/>
      <w:lvlText w:val=""/>
      <w:lvlJc w:val="left"/>
      <w:pPr>
        <w:tabs>
          <w:tab w:val="num" w:pos="2877"/>
        </w:tabs>
        <w:ind w:left="2877" w:hanging="360"/>
      </w:pPr>
      <w:rPr>
        <w:rFonts w:ascii="Symbol" w:hAnsi="Symbol" w:hint="default"/>
      </w:rPr>
    </w:lvl>
    <w:lvl w:ilvl="4" w:tplc="040C0003" w:tentative="1">
      <w:start w:val="1"/>
      <w:numFmt w:val="bullet"/>
      <w:lvlText w:val="o"/>
      <w:lvlJc w:val="left"/>
      <w:pPr>
        <w:tabs>
          <w:tab w:val="num" w:pos="3597"/>
        </w:tabs>
        <w:ind w:left="3597" w:hanging="360"/>
      </w:pPr>
      <w:rPr>
        <w:rFonts w:ascii="Courier New" w:hAnsi="Courier New" w:cs="Courier New" w:hint="default"/>
      </w:rPr>
    </w:lvl>
    <w:lvl w:ilvl="5" w:tplc="040C0005" w:tentative="1">
      <w:start w:val="1"/>
      <w:numFmt w:val="bullet"/>
      <w:lvlText w:val=""/>
      <w:lvlJc w:val="left"/>
      <w:pPr>
        <w:tabs>
          <w:tab w:val="num" w:pos="4317"/>
        </w:tabs>
        <w:ind w:left="4317" w:hanging="360"/>
      </w:pPr>
      <w:rPr>
        <w:rFonts w:ascii="Wingdings" w:hAnsi="Wingdings" w:hint="default"/>
      </w:rPr>
    </w:lvl>
    <w:lvl w:ilvl="6" w:tplc="040C0001" w:tentative="1">
      <w:start w:val="1"/>
      <w:numFmt w:val="bullet"/>
      <w:lvlText w:val=""/>
      <w:lvlJc w:val="left"/>
      <w:pPr>
        <w:tabs>
          <w:tab w:val="num" w:pos="5037"/>
        </w:tabs>
        <w:ind w:left="5037" w:hanging="360"/>
      </w:pPr>
      <w:rPr>
        <w:rFonts w:ascii="Symbol" w:hAnsi="Symbol" w:hint="default"/>
      </w:rPr>
    </w:lvl>
    <w:lvl w:ilvl="7" w:tplc="040C0003" w:tentative="1">
      <w:start w:val="1"/>
      <w:numFmt w:val="bullet"/>
      <w:lvlText w:val="o"/>
      <w:lvlJc w:val="left"/>
      <w:pPr>
        <w:tabs>
          <w:tab w:val="num" w:pos="5757"/>
        </w:tabs>
        <w:ind w:left="5757" w:hanging="360"/>
      </w:pPr>
      <w:rPr>
        <w:rFonts w:ascii="Courier New" w:hAnsi="Courier New" w:cs="Courier New" w:hint="default"/>
      </w:rPr>
    </w:lvl>
    <w:lvl w:ilvl="8" w:tplc="040C0005" w:tentative="1">
      <w:start w:val="1"/>
      <w:numFmt w:val="bullet"/>
      <w:lvlText w:val=""/>
      <w:lvlJc w:val="left"/>
      <w:pPr>
        <w:tabs>
          <w:tab w:val="num" w:pos="6477"/>
        </w:tabs>
        <w:ind w:left="6477" w:hanging="360"/>
      </w:pPr>
      <w:rPr>
        <w:rFonts w:ascii="Wingdings" w:hAnsi="Wingdings" w:hint="default"/>
      </w:rPr>
    </w:lvl>
  </w:abstractNum>
  <w:abstractNum w:abstractNumId="22" w15:restartNumberingAfterBreak="0">
    <w:nsid w:val="52205F64"/>
    <w:multiLevelType w:val="hybridMultilevel"/>
    <w:tmpl w:val="7C58CB22"/>
    <w:lvl w:ilvl="0" w:tplc="49E07FF0">
      <w:start w:val="1"/>
      <w:numFmt w:val="bullet"/>
      <w:pStyle w:val="ListMCQtrue"/>
      <w:lvlText w:val=""/>
      <w:lvlJc w:val="left"/>
      <w:pPr>
        <w:ind w:left="720" w:hanging="436"/>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A3520C"/>
    <w:multiLevelType w:val="hybridMultilevel"/>
    <w:tmpl w:val="DA5A5BA4"/>
    <w:lvl w:ilvl="0" w:tplc="71182394">
      <w:numFmt w:val="bullet"/>
      <w:lvlText w:val="-"/>
      <w:lvlJc w:val="left"/>
      <w:pPr>
        <w:tabs>
          <w:tab w:val="num" w:pos="717"/>
        </w:tabs>
        <w:ind w:left="717" w:hanging="360"/>
      </w:pPr>
      <w:rPr>
        <w:rFonts w:ascii="Trebuchet MS" w:eastAsia="Times New Roman" w:hAnsi="Trebuchet MS"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394628B"/>
    <w:multiLevelType w:val="multilevel"/>
    <w:tmpl w:val="7A06B99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7."/>
      <w:lvlJc w:val="left"/>
      <w:pPr>
        <w:tabs>
          <w:tab w:val="num" w:pos="284"/>
        </w:tabs>
        <w:ind w:left="284" w:hanging="284"/>
      </w:pPr>
      <w:rPr>
        <w:rFonts w:hint="default"/>
      </w:rPr>
    </w:lvl>
    <w:lvl w:ilvl="7">
      <w:start w:val="1"/>
      <w:numFmt w:val="lowerLetter"/>
      <w:lvlText w:val="%8."/>
      <w:lvlJc w:val="left"/>
      <w:pPr>
        <w:tabs>
          <w:tab w:val="num" w:pos="567"/>
        </w:tabs>
        <w:ind w:left="567" w:hanging="283"/>
      </w:pPr>
      <w:rPr>
        <w:rFonts w:hint="default"/>
      </w:rPr>
    </w:lvl>
    <w:lvl w:ilvl="8">
      <w:start w:val="1"/>
      <w:numFmt w:val="lowerRoman"/>
      <w:lvlText w:val="%9."/>
      <w:lvlJc w:val="left"/>
      <w:pPr>
        <w:tabs>
          <w:tab w:val="num" w:pos="851"/>
        </w:tabs>
        <w:ind w:left="851" w:hanging="284"/>
      </w:pPr>
      <w:rPr>
        <w:rFonts w:hint="default"/>
      </w:rPr>
    </w:lvl>
  </w:abstractNum>
  <w:abstractNum w:abstractNumId="25" w15:restartNumberingAfterBreak="0">
    <w:nsid w:val="7CE23BA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D155DE9"/>
    <w:multiLevelType w:val="singleLevel"/>
    <w:tmpl w:val="A246F4D4"/>
    <w:lvl w:ilvl="0">
      <w:start w:val="1"/>
      <w:numFmt w:val="bullet"/>
      <w:pStyle w:val="ListePuces"/>
      <w:lvlText w:val=""/>
      <w:lvlJc w:val="left"/>
      <w:pPr>
        <w:tabs>
          <w:tab w:val="num" w:pos="643"/>
        </w:tabs>
        <w:ind w:left="643" w:hanging="360"/>
      </w:pPr>
      <w:rPr>
        <w:rFonts w:ascii="Symbol" w:hAnsi="Symbol" w:hint="default"/>
      </w:rPr>
    </w:lvl>
  </w:abstractNum>
  <w:abstractNum w:abstractNumId="27" w15:restartNumberingAfterBreak="0">
    <w:nsid w:val="7F8E3429"/>
    <w:multiLevelType w:val="hybridMultilevel"/>
    <w:tmpl w:val="6FD84658"/>
    <w:lvl w:ilvl="0" w:tplc="7072487A">
      <w:start w:val="1"/>
      <w:numFmt w:val="decimal"/>
      <w:pStyle w:val="ExamQuestionHeader"/>
      <w:lvlText w:val="Question %1 : "/>
      <w:lvlJc w:val="left"/>
      <w:pPr>
        <w:tabs>
          <w:tab w:val="num" w:pos="1418"/>
        </w:tabs>
        <w:ind w:left="1418" w:hanging="141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6"/>
  </w:num>
  <w:num w:numId="3">
    <w:abstractNumId w:val="21"/>
  </w:num>
  <w:num w:numId="4">
    <w:abstractNumId w:val="23"/>
  </w:num>
  <w:num w:numId="5">
    <w:abstractNumId w:val="17"/>
  </w:num>
  <w:num w:numId="6">
    <w:abstractNumId w:val="8"/>
  </w:num>
  <w:num w:numId="7">
    <w:abstractNumId w:val="10"/>
  </w:num>
  <w:num w:numId="8">
    <w:abstractNumId w:val="0"/>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17"/>
  </w:num>
  <w:num w:numId="18">
    <w:abstractNumId w:val="19"/>
  </w:num>
  <w:num w:numId="19">
    <w:abstractNumId w:val="15"/>
  </w:num>
  <w:num w:numId="20">
    <w:abstractNumId w:val="15"/>
  </w:num>
  <w:num w:numId="21">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5"/>
  </w:num>
  <w:num w:numId="24">
    <w:abstractNumId w:val="22"/>
  </w:num>
  <w:num w:numId="25">
    <w:abstractNumId w:val="22"/>
  </w:num>
  <w:num w:numId="26">
    <w:abstractNumId w:val="25"/>
  </w:num>
  <w:num w:numId="27">
    <w:abstractNumId w:val="18"/>
  </w:num>
  <w:num w:numId="28">
    <w:abstractNumId w:val="20"/>
  </w:num>
  <w:num w:numId="29">
    <w:abstractNumId w:val="13"/>
  </w:num>
  <w:num w:numId="30">
    <w:abstractNumId w:val="22"/>
  </w:num>
  <w:num w:numId="31">
    <w:abstractNumId w:val="14"/>
  </w:num>
  <w:num w:numId="32">
    <w:abstractNumId w:val="12"/>
  </w:num>
  <w:num w:numId="33">
    <w:abstractNumId w:val="27"/>
  </w:num>
  <w:num w:numId="34">
    <w:abstractNumId w:val="27"/>
  </w:num>
  <w:num w:numId="35">
    <w:abstractNumId w:val="24"/>
  </w:num>
  <w:num w:numId="36">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F48"/>
    <w:rsid w:val="000020F6"/>
    <w:rsid w:val="000036ED"/>
    <w:rsid w:val="00007A63"/>
    <w:rsid w:val="00024CE3"/>
    <w:rsid w:val="00025395"/>
    <w:rsid w:val="00025ED1"/>
    <w:rsid w:val="0003316C"/>
    <w:rsid w:val="000515C9"/>
    <w:rsid w:val="00052A07"/>
    <w:rsid w:val="00053107"/>
    <w:rsid w:val="00054D77"/>
    <w:rsid w:val="00056F23"/>
    <w:rsid w:val="00057D4D"/>
    <w:rsid w:val="00072D06"/>
    <w:rsid w:val="000739E2"/>
    <w:rsid w:val="0007534F"/>
    <w:rsid w:val="00085413"/>
    <w:rsid w:val="00085FB5"/>
    <w:rsid w:val="000916F8"/>
    <w:rsid w:val="00094496"/>
    <w:rsid w:val="00096AEE"/>
    <w:rsid w:val="000A49BA"/>
    <w:rsid w:val="000C2FF8"/>
    <w:rsid w:val="000C3CFF"/>
    <w:rsid w:val="000D349D"/>
    <w:rsid w:val="000E5C64"/>
    <w:rsid w:val="000F69EE"/>
    <w:rsid w:val="001002CA"/>
    <w:rsid w:val="00103A29"/>
    <w:rsid w:val="00111249"/>
    <w:rsid w:val="0011279A"/>
    <w:rsid w:val="00113883"/>
    <w:rsid w:val="00120760"/>
    <w:rsid w:val="00121567"/>
    <w:rsid w:val="0012248F"/>
    <w:rsid w:val="001231BE"/>
    <w:rsid w:val="00124AC6"/>
    <w:rsid w:val="0012555B"/>
    <w:rsid w:val="00126160"/>
    <w:rsid w:val="001271AE"/>
    <w:rsid w:val="001316E1"/>
    <w:rsid w:val="00133141"/>
    <w:rsid w:val="00142F6F"/>
    <w:rsid w:val="001557AC"/>
    <w:rsid w:val="00155D5B"/>
    <w:rsid w:val="00157E02"/>
    <w:rsid w:val="00162C7B"/>
    <w:rsid w:val="00162D81"/>
    <w:rsid w:val="0016393D"/>
    <w:rsid w:val="001670EB"/>
    <w:rsid w:val="00167CF7"/>
    <w:rsid w:val="001740AE"/>
    <w:rsid w:val="00174DE5"/>
    <w:rsid w:val="0017512E"/>
    <w:rsid w:val="00177C62"/>
    <w:rsid w:val="0018267B"/>
    <w:rsid w:val="00184A06"/>
    <w:rsid w:val="00184CB5"/>
    <w:rsid w:val="00190741"/>
    <w:rsid w:val="001950EE"/>
    <w:rsid w:val="001A1FD2"/>
    <w:rsid w:val="001A4AE1"/>
    <w:rsid w:val="001A4AFF"/>
    <w:rsid w:val="001C0415"/>
    <w:rsid w:val="001C1A5B"/>
    <w:rsid w:val="001C2C44"/>
    <w:rsid w:val="001C33DB"/>
    <w:rsid w:val="001C34B4"/>
    <w:rsid w:val="001C4484"/>
    <w:rsid w:val="001C56BB"/>
    <w:rsid w:val="001C64F6"/>
    <w:rsid w:val="001C7369"/>
    <w:rsid w:val="001D77AD"/>
    <w:rsid w:val="001E2920"/>
    <w:rsid w:val="001E3E17"/>
    <w:rsid w:val="001F2F64"/>
    <w:rsid w:val="0020452A"/>
    <w:rsid w:val="002060FA"/>
    <w:rsid w:val="0021059A"/>
    <w:rsid w:val="00210DC6"/>
    <w:rsid w:val="00211056"/>
    <w:rsid w:val="00211533"/>
    <w:rsid w:val="0021536A"/>
    <w:rsid w:val="002218B4"/>
    <w:rsid w:val="00223F5C"/>
    <w:rsid w:val="00230D80"/>
    <w:rsid w:val="0023700A"/>
    <w:rsid w:val="00241C9C"/>
    <w:rsid w:val="0024388B"/>
    <w:rsid w:val="00244643"/>
    <w:rsid w:val="00244915"/>
    <w:rsid w:val="002512A5"/>
    <w:rsid w:val="0025499F"/>
    <w:rsid w:val="00257595"/>
    <w:rsid w:val="002624DE"/>
    <w:rsid w:val="002630D6"/>
    <w:rsid w:val="00265054"/>
    <w:rsid w:val="0026588E"/>
    <w:rsid w:val="0026635F"/>
    <w:rsid w:val="00267AF0"/>
    <w:rsid w:val="00267B88"/>
    <w:rsid w:val="00272774"/>
    <w:rsid w:val="00274A2D"/>
    <w:rsid w:val="00275653"/>
    <w:rsid w:val="00281ACB"/>
    <w:rsid w:val="002968AF"/>
    <w:rsid w:val="002A344E"/>
    <w:rsid w:val="002A519C"/>
    <w:rsid w:val="002B109D"/>
    <w:rsid w:val="002B1EC9"/>
    <w:rsid w:val="002B2E48"/>
    <w:rsid w:val="002B3EA2"/>
    <w:rsid w:val="002B5126"/>
    <w:rsid w:val="002B6D61"/>
    <w:rsid w:val="002D1829"/>
    <w:rsid w:val="002D4AA0"/>
    <w:rsid w:val="002E4B17"/>
    <w:rsid w:val="002F2EBE"/>
    <w:rsid w:val="002F35AD"/>
    <w:rsid w:val="002F6BD9"/>
    <w:rsid w:val="003019D1"/>
    <w:rsid w:val="003034E9"/>
    <w:rsid w:val="00312E04"/>
    <w:rsid w:val="003216EC"/>
    <w:rsid w:val="0032688D"/>
    <w:rsid w:val="00327AF4"/>
    <w:rsid w:val="00333202"/>
    <w:rsid w:val="0033391F"/>
    <w:rsid w:val="00335136"/>
    <w:rsid w:val="00341655"/>
    <w:rsid w:val="00342AB4"/>
    <w:rsid w:val="00345358"/>
    <w:rsid w:val="00347699"/>
    <w:rsid w:val="00370C98"/>
    <w:rsid w:val="003729F1"/>
    <w:rsid w:val="003741ED"/>
    <w:rsid w:val="00385C29"/>
    <w:rsid w:val="00393C32"/>
    <w:rsid w:val="00394B8A"/>
    <w:rsid w:val="00395DA0"/>
    <w:rsid w:val="003A39D5"/>
    <w:rsid w:val="003A7930"/>
    <w:rsid w:val="003B0F4E"/>
    <w:rsid w:val="003B2B1D"/>
    <w:rsid w:val="003B5AAE"/>
    <w:rsid w:val="003C0944"/>
    <w:rsid w:val="003C1D36"/>
    <w:rsid w:val="003C6F51"/>
    <w:rsid w:val="003D32D6"/>
    <w:rsid w:val="003D5C94"/>
    <w:rsid w:val="003D6696"/>
    <w:rsid w:val="003E3E9C"/>
    <w:rsid w:val="003E64ED"/>
    <w:rsid w:val="003F080D"/>
    <w:rsid w:val="003F6386"/>
    <w:rsid w:val="00400BB3"/>
    <w:rsid w:val="0040390D"/>
    <w:rsid w:val="00403BB4"/>
    <w:rsid w:val="004052C1"/>
    <w:rsid w:val="004060F8"/>
    <w:rsid w:val="00413325"/>
    <w:rsid w:val="004139AF"/>
    <w:rsid w:val="00414AB1"/>
    <w:rsid w:val="0042045C"/>
    <w:rsid w:val="004245CF"/>
    <w:rsid w:val="004324F8"/>
    <w:rsid w:val="00440453"/>
    <w:rsid w:val="00440BC7"/>
    <w:rsid w:val="00450BFA"/>
    <w:rsid w:val="00450F6F"/>
    <w:rsid w:val="00455657"/>
    <w:rsid w:val="00461D04"/>
    <w:rsid w:val="0046327E"/>
    <w:rsid w:val="00470911"/>
    <w:rsid w:val="00474665"/>
    <w:rsid w:val="00475851"/>
    <w:rsid w:val="004831F3"/>
    <w:rsid w:val="004869C4"/>
    <w:rsid w:val="00486DF3"/>
    <w:rsid w:val="00487CC2"/>
    <w:rsid w:val="004A1F10"/>
    <w:rsid w:val="004A3302"/>
    <w:rsid w:val="004A5072"/>
    <w:rsid w:val="004A6B53"/>
    <w:rsid w:val="004B0E03"/>
    <w:rsid w:val="004B39D2"/>
    <w:rsid w:val="004B46E5"/>
    <w:rsid w:val="004C37B4"/>
    <w:rsid w:val="004D4900"/>
    <w:rsid w:val="004D61CD"/>
    <w:rsid w:val="004D6E60"/>
    <w:rsid w:val="004E21EB"/>
    <w:rsid w:val="004E3E34"/>
    <w:rsid w:val="004F16FE"/>
    <w:rsid w:val="004F540B"/>
    <w:rsid w:val="004F567A"/>
    <w:rsid w:val="005012DD"/>
    <w:rsid w:val="00504C64"/>
    <w:rsid w:val="00514EBA"/>
    <w:rsid w:val="00515B77"/>
    <w:rsid w:val="00516D2B"/>
    <w:rsid w:val="00521064"/>
    <w:rsid w:val="005242E2"/>
    <w:rsid w:val="00526BD9"/>
    <w:rsid w:val="00527463"/>
    <w:rsid w:val="00534F1A"/>
    <w:rsid w:val="00541696"/>
    <w:rsid w:val="00543387"/>
    <w:rsid w:val="00543528"/>
    <w:rsid w:val="00543675"/>
    <w:rsid w:val="00545974"/>
    <w:rsid w:val="00550264"/>
    <w:rsid w:val="00550D7A"/>
    <w:rsid w:val="005601D1"/>
    <w:rsid w:val="00561B4D"/>
    <w:rsid w:val="005670C9"/>
    <w:rsid w:val="00567485"/>
    <w:rsid w:val="0057527D"/>
    <w:rsid w:val="00582C0B"/>
    <w:rsid w:val="0058408E"/>
    <w:rsid w:val="00591843"/>
    <w:rsid w:val="00597806"/>
    <w:rsid w:val="005A1775"/>
    <w:rsid w:val="005A17B5"/>
    <w:rsid w:val="005A4D6A"/>
    <w:rsid w:val="005B03E2"/>
    <w:rsid w:val="005B2DD3"/>
    <w:rsid w:val="005C3440"/>
    <w:rsid w:val="005C4A61"/>
    <w:rsid w:val="005C783F"/>
    <w:rsid w:val="005D3E89"/>
    <w:rsid w:val="005D3FD6"/>
    <w:rsid w:val="005E28F5"/>
    <w:rsid w:val="005F72E7"/>
    <w:rsid w:val="00603DE3"/>
    <w:rsid w:val="00610BE3"/>
    <w:rsid w:val="006115C0"/>
    <w:rsid w:val="006119D9"/>
    <w:rsid w:val="00614AF6"/>
    <w:rsid w:val="00623B13"/>
    <w:rsid w:val="00627956"/>
    <w:rsid w:val="00630917"/>
    <w:rsid w:val="006339D2"/>
    <w:rsid w:val="00633C09"/>
    <w:rsid w:val="0063720D"/>
    <w:rsid w:val="00641C79"/>
    <w:rsid w:val="006423E4"/>
    <w:rsid w:val="00650052"/>
    <w:rsid w:val="00650488"/>
    <w:rsid w:val="00650F55"/>
    <w:rsid w:val="006511A1"/>
    <w:rsid w:val="00653491"/>
    <w:rsid w:val="00654253"/>
    <w:rsid w:val="006677E0"/>
    <w:rsid w:val="006757B8"/>
    <w:rsid w:val="00690C72"/>
    <w:rsid w:val="006910AA"/>
    <w:rsid w:val="006959BF"/>
    <w:rsid w:val="006963F2"/>
    <w:rsid w:val="006A0B1D"/>
    <w:rsid w:val="006A0BDA"/>
    <w:rsid w:val="006A77A0"/>
    <w:rsid w:val="006B11A5"/>
    <w:rsid w:val="006B3C72"/>
    <w:rsid w:val="006B650C"/>
    <w:rsid w:val="006B7254"/>
    <w:rsid w:val="006B7A72"/>
    <w:rsid w:val="006C7A65"/>
    <w:rsid w:val="006D2051"/>
    <w:rsid w:val="006D3AA0"/>
    <w:rsid w:val="006E3504"/>
    <w:rsid w:val="006E7324"/>
    <w:rsid w:val="006F2FB6"/>
    <w:rsid w:val="006F489B"/>
    <w:rsid w:val="007072B4"/>
    <w:rsid w:val="007150C3"/>
    <w:rsid w:val="00715748"/>
    <w:rsid w:val="0071593E"/>
    <w:rsid w:val="00725408"/>
    <w:rsid w:val="007259AD"/>
    <w:rsid w:val="00730A65"/>
    <w:rsid w:val="00731843"/>
    <w:rsid w:val="0073188B"/>
    <w:rsid w:val="007320DD"/>
    <w:rsid w:val="00732E19"/>
    <w:rsid w:val="00760A0C"/>
    <w:rsid w:val="00764D76"/>
    <w:rsid w:val="007777FA"/>
    <w:rsid w:val="0078136D"/>
    <w:rsid w:val="00784142"/>
    <w:rsid w:val="007870F7"/>
    <w:rsid w:val="007915B4"/>
    <w:rsid w:val="00792CAB"/>
    <w:rsid w:val="007946EC"/>
    <w:rsid w:val="007951C1"/>
    <w:rsid w:val="007A2812"/>
    <w:rsid w:val="007B1AE6"/>
    <w:rsid w:val="007B618D"/>
    <w:rsid w:val="007C32E4"/>
    <w:rsid w:val="007C34C5"/>
    <w:rsid w:val="007C5208"/>
    <w:rsid w:val="007D0106"/>
    <w:rsid w:val="007E6B00"/>
    <w:rsid w:val="00805999"/>
    <w:rsid w:val="008230B1"/>
    <w:rsid w:val="008251C6"/>
    <w:rsid w:val="0082624F"/>
    <w:rsid w:val="00835AF1"/>
    <w:rsid w:val="00841324"/>
    <w:rsid w:val="00843B7C"/>
    <w:rsid w:val="00846603"/>
    <w:rsid w:val="00847AB9"/>
    <w:rsid w:val="008504A2"/>
    <w:rsid w:val="00850936"/>
    <w:rsid w:val="00851965"/>
    <w:rsid w:val="00855A8F"/>
    <w:rsid w:val="0086153A"/>
    <w:rsid w:val="00862A40"/>
    <w:rsid w:val="008723B9"/>
    <w:rsid w:val="008730CA"/>
    <w:rsid w:val="00874EBB"/>
    <w:rsid w:val="00875FE7"/>
    <w:rsid w:val="00894AE6"/>
    <w:rsid w:val="008A1063"/>
    <w:rsid w:val="008A10C8"/>
    <w:rsid w:val="008A1D78"/>
    <w:rsid w:val="008A3A91"/>
    <w:rsid w:val="008A4D96"/>
    <w:rsid w:val="008A6C84"/>
    <w:rsid w:val="008B2C1C"/>
    <w:rsid w:val="008B7EF1"/>
    <w:rsid w:val="008C5017"/>
    <w:rsid w:val="008C6499"/>
    <w:rsid w:val="008D0908"/>
    <w:rsid w:val="008D5BD0"/>
    <w:rsid w:val="008D649D"/>
    <w:rsid w:val="008D654D"/>
    <w:rsid w:val="008D6598"/>
    <w:rsid w:val="008F7CF4"/>
    <w:rsid w:val="00902F28"/>
    <w:rsid w:val="009110F2"/>
    <w:rsid w:val="00911449"/>
    <w:rsid w:val="00914E82"/>
    <w:rsid w:val="00915C04"/>
    <w:rsid w:val="00917842"/>
    <w:rsid w:val="00920FA6"/>
    <w:rsid w:val="00926356"/>
    <w:rsid w:val="00926C8F"/>
    <w:rsid w:val="00927969"/>
    <w:rsid w:val="00930928"/>
    <w:rsid w:val="0093108E"/>
    <w:rsid w:val="00931449"/>
    <w:rsid w:val="009338B0"/>
    <w:rsid w:val="0093421D"/>
    <w:rsid w:val="00936BE0"/>
    <w:rsid w:val="00943E29"/>
    <w:rsid w:val="009461A5"/>
    <w:rsid w:val="009512D6"/>
    <w:rsid w:val="00963CB8"/>
    <w:rsid w:val="00964D10"/>
    <w:rsid w:val="0098508A"/>
    <w:rsid w:val="00985950"/>
    <w:rsid w:val="009863DC"/>
    <w:rsid w:val="0099236C"/>
    <w:rsid w:val="00994D4F"/>
    <w:rsid w:val="009A0F4E"/>
    <w:rsid w:val="009A1B3D"/>
    <w:rsid w:val="009A5538"/>
    <w:rsid w:val="009B08B1"/>
    <w:rsid w:val="009B2444"/>
    <w:rsid w:val="009B26BF"/>
    <w:rsid w:val="009B4429"/>
    <w:rsid w:val="009B6C69"/>
    <w:rsid w:val="009C7EFE"/>
    <w:rsid w:val="009E4A8A"/>
    <w:rsid w:val="009F00BD"/>
    <w:rsid w:val="009F37D6"/>
    <w:rsid w:val="00A0202A"/>
    <w:rsid w:val="00A02B69"/>
    <w:rsid w:val="00A123CE"/>
    <w:rsid w:val="00A144D5"/>
    <w:rsid w:val="00A15D42"/>
    <w:rsid w:val="00A20B8B"/>
    <w:rsid w:val="00A22A56"/>
    <w:rsid w:val="00A22C42"/>
    <w:rsid w:val="00A237B0"/>
    <w:rsid w:val="00A24658"/>
    <w:rsid w:val="00A2469F"/>
    <w:rsid w:val="00A271BB"/>
    <w:rsid w:val="00A30DF4"/>
    <w:rsid w:val="00A32235"/>
    <w:rsid w:val="00A36B06"/>
    <w:rsid w:val="00A41832"/>
    <w:rsid w:val="00A556F7"/>
    <w:rsid w:val="00A66F59"/>
    <w:rsid w:val="00A71B0A"/>
    <w:rsid w:val="00A75A50"/>
    <w:rsid w:val="00A75B86"/>
    <w:rsid w:val="00A76079"/>
    <w:rsid w:val="00A76B54"/>
    <w:rsid w:val="00A77CD6"/>
    <w:rsid w:val="00A80923"/>
    <w:rsid w:val="00A84B41"/>
    <w:rsid w:val="00A867C8"/>
    <w:rsid w:val="00A86B0D"/>
    <w:rsid w:val="00A91244"/>
    <w:rsid w:val="00A94ACA"/>
    <w:rsid w:val="00A958FC"/>
    <w:rsid w:val="00AA0F51"/>
    <w:rsid w:val="00AA4A1B"/>
    <w:rsid w:val="00AA53B6"/>
    <w:rsid w:val="00AA6B9A"/>
    <w:rsid w:val="00AB2A6B"/>
    <w:rsid w:val="00AB665D"/>
    <w:rsid w:val="00AC5499"/>
    <w:rsid w:val="00AC77FD"/>
    <w:rsid w:val="00AD2348"/>
    <w:rsid w:val="00AE0A62"/>
    <w:rsid w:val="00AE1C03"/>
    <w:rsid w:val="00AE6784"/>
    <w:rsid w:val="00AE7D32"/>
    <w:rsid w:val="00AF3471"/>
    <w:rsid w:val="00AF4659"/>
    <w:rsid w:val="00AF47B9"/>
    <w:rsid w:val="00AF5A86"/>
    <w:rsid w:val="00B007C1"/>
    <w:rsid w:val="00B01401"/>
    <w:rsid w:val="00B027F2"/>
    <w:rsid w:val="00B12869"/>
    <w:rsid w:val="00B128A4"/>
    <w:rsid w:val="00B21544"/>
    <w:rsid w:val="00B236A3"/>
    <w:rsid w:val="00B316A0"/>
    <w:rsid w:val="00B33D3F"/>
    <w:rsid w:val="00B365D6"/>
    <w:rsid w:val="00B368E7"/>
    <w:rsid w:val="00B40422"/>
    <w:rsid w:val="00B462B3"/>
    <w:rsid w:val="00B50507"/>
    <w:rsid w:val="00B530C5"/>
    <w:rsid w:val="00B608EE"/>
    <w:rsid w:val="00B65E2F"/>
    <w:rsid w:val="00B66F35"/>
    <w:rsid w:val="00B67168"/>
    <w:rsid w:val="00B74C5D"/>
    <w:rsid w:val="00B77A1F"/>
    <w:rsid w:val="00B832B5"/>
    <w:rsid w:val="00B83E1C"/>
    <w:rsid w:val="00B84DCF"/>
    <w:rsid w:val="00BA1502"/>
    <w:rsid w:val="00BB0CA2"/>
    <w:rsid w:val="00BB118F"/>
    <w:rsid w:val="00BB4DCB"/>
    <w:rsid w:val="00BB5C20"/>
    <w:rsid w:val="00BB5E61"/>
    <w:rsid w:val="00BB6A91"/>
    <w:rsid w:val="00BC5689"/>
    <w:rsid w:val="00BD2333"/>
    <w:rsid w:val="00BD2645"/>
    <w:rsid w:val="00BD2BF0"/>
    <w:rsid w:val="00BD3FB8"/>
    <w:rsid w:val="00BD3FED"/>
    <w:rsid w:val="00BD5EEC"/>
    <w:rsid w:val="00BE151A"/>
    <w:rsid w:val="00BE4F6D"/>
    <w:rsid w:val="00BE6AB8"/>
    <w:rsid w:val="00BF1970"/>
    <w:rsid w:val="00BF315A"/>
    <w:rsid w:val="00BF4833"/>
    <w:rsid w:val="00BF6009"/>
    <w:rsid w:val="00BF6AA5"/>
    <w:rsid w:val="00C026C7"/>
    <w:rsid w:val="00C1016B"/>
    <w:rsid w:val="00C114C2"/>
    <w:rsid w:val="00C11C63"/>
    <w:rsid w:val="00C13CA8"/>
    <w:rsid w:val="00C13ED9"/>
    <w:rsid w:val="00C1411B"/>
    <w:rsid w:val="00C15986"/>
    <w:rsid w:val="00C25F70"/>
    <w:rsid w:val="00C27450"/>
    <w:rsid w:val="00C326FD"/>
    <w:rsid w:val="00C372CF"/>
    <w:rsid w:val="00C40442"/>
    <w:rsid w:val="00C412CB"/>
    <w:rsid w:val="00C42A1E"/>
    <w:rsid w:val="00C50444"/>
    <w:rsid w:val="00C53953"/>
    <w:rsid w:val="00C539AC"/>
    <w:rsid w:val="00C65A7D"/>
    <w:rsid w:val="00C70EC2"/>
    <w:rsid w:val="00C73569"/>
    <w:rsid w:val="00C75006"/>
    <w:rsid w:val="00C752B2"/>
    <w:rsid w:val="00C8071A"/>
    <w:rsid w:val="00C80ABE"/>
    <w:rsid w:val="00C841AB"/>
    <w:rsid w:val="00C87AFB"/>
    <w:rsid w:val="00CA0D08"/>
    <w:rsid w:val="00CA28F8"/>
    <w:rsid w:val="00CB7D96"/>
    <w:rsid w:val="00CC1DA8"/>
    <w:rsid w:val="00CC53AD"/>
    <w:rsid w:val="00CD062E"/>
    <w:rsid w:val="00CD0CF3"/>
    <w:rsid w:val="00CD1470"/>
    <w:rsid w:val="00CD2003"/>
    <w:rsid w:val="00CD4E13"/>
    <w:rsid w:val="00CE0EB5"/>
    <w:rsid w:val="00CE1E83"/>
    <w:rsid w:val="00CE25D4"/>
    <w:rsid w:val="00CE7417"/>
    <w:rsid w:val="00CF162E"/>
    <w:rsid w:val="00CF1F48"/>
    <w:rsid w:val="00D00EF4"/>
    <w:rsid w:val="00D0442F"/>
    <w:rsid w:val="00D045AA"/>
    <w:rsid w:val="00D04C3B"/>
    <w:rsid w:val="00D0588C"/>
    <w:rsid w:val="00D05EBE"/>
    <w:rsid w:val="00D06039"/>
    <w:rsid w:val="00D07713"/>
    <w:rsid w:val="00D1080A"/>
    <w:rsid w:val="00D1157F"/>
    <w:rsid w:val="00D1283E"/>
    <w:rsid w:val="00D15923"/>
    <w:rsid w:val="00D202CA"/>
    <w:rsid w:val="00D240FC"/>
    <w:rsid w:val="00D2563A"/>
    <w:rsid w:val="00D25910"/>
    <w:rsid w:val="00D310CB"/>
    <w:rsid w:val="00D320F0"/>
    <w:rsid w:val="00D3473D"/>
    <w:rsid w:val="00D36012"/>
    <w:rsid w:val="00D36D8F"/>
    <w:rsid w:val="00D420A2"/>
    <w:rsid w:val="00D44474"/>
    <w:rsid w:val="00D44512"/>
    <w:rsid w:val="00D4503A"/>
    <w:rsid w:val="00D45EAB"/>
    <w:rsid w:val="00D541CF"/>
    <w:rsid w:val="00D54C5D"/>
    <w:rsid w:val="00D65842"/>
    <w:rsid w:val="00D6761F"/>
    <w:rsid w:val="00D712B8"/>
    <w:rsid w:val="00D732C4"/>
    <w:rsid w:val="00D7388C"/>
    <w:rsid w:val="00D738F8"/>
    <w:rsid w:val="00D74C97"/>
    <w:rsid w:val="00D805EF"/>
    <w:rsid w:val="00D878B8"/>
    <w:rsid w:val="00D87B91"/>
    <w:rsid w:val="00D909BE"/>
    <w:rsid w:val="00D917D1"/>
    <w:rsid w:val="00D933DD"/>
    <w:rsid w:val="00D94CC3"/>
    <w:rsid w:val="00DA0523"/>
    <w:rsid w:val="00DA37A4"/>
    <w:rsid w:val="00DA5FE8"/>
    <w:rsid w:val="00DA607A"/>
    <w:rsid w:val="00DB1B23"/>
    <w:rsid w:val="00DB422A"/>
    <w:rsid w:val="00DB5C8B"/>
    <w:rsid w:val="00DC38E3"/>
    <w:rsid w:val="00DD0D08"/>
    <w:rsid w:val="00DE1DA4"/>
    <w:rsid w:val="00DE6B4F"/>
    <w:rsid w:val="00DF0D59"/>
    <w:rsid w:val="00DF0E9F"/>
    <w:rsid w:val="00DF1558"/>
    <w:rsid w:val="00DF7135"/>
    <w:rsid w:val="00DF7FE1"/>
    <w:rsid w:val="00E04442"/>
    <w:rsid w:val="00E053E1"/>
    <w:rsid w:val="00E10389"/>
    <w:rsid w:val="00E1580A"/>
    <w:rsid w:val="00E24D85"/>
    <w:rsid w:val="00E31A4D"/>
    <w:rsid w:val="00E32897"/>
    <w:rsid w:val="00E413BE"/>
    <w:rsid w:val="00E43DF6"/>
    <w:rsid w:val="00E45731"/>
    <w:rsid w:val="00E506B5"/>
    <w:rsid w:val="00E537E8"/>
    <w:rsid w:val="00E552D8"/>
    <w:rsid w:val="00E55375"/>
    <w:rsid w:val="00E55F49"/>
    <w:rsid w:val="00E603E9"/>
    <w:rsid w:val="00E61DA0"/>
    <w:rsid w:val="00E659FC"/>
    <w:rsid w:val="00E6605D"/>
    <w:rsid w:val="00E67005"/>
    <w:rsid w:val="00E75068"/>
    <w:rsid w:val="00E77BA4"/>
    <w:rsid w:val="00E831F8"/>
    <w:rsid w:val="00E911D6"/>
    <w:rsid w:val="00E9193F"/>
    <w:rsid w:val="00EA2D71"/>
    <w:rsid w:val="00EA3CDF"/>
    <w:rsid w:val="00EB0564"/>
    <w:rsid w:val="00EB1486"/>
    <w:rsid w:val="00EB40C2"/>
    <w:rsid w:val="00EC2A96"/>
    <w:rsid w:val="00EC50A9"/>
    <w:rsid w:val="00EE0A86"/>
    <w:rsid w:val="00EF50F9"/>
    <w:rsid w:val="00F014A6"/>
    <w:rsid w:val="00F0378F"/>
    <w:rsid w:val="00F053CF"/>
    <w:rsid w:val="00F162BB"/>
    <w:rsid w:val="00F2208E"/>
    <w:rsid w:val="00F25FD3"/>
    <w:rsid w:val="00F37DCC"/>
    <w:rsid w:val="00F437D5"/>
    <w:rsid w:val="00F43ABE"/>
    <w:rsid w:val="00F43DED"/>
    <w:rsid w:val="00F527FB"/>
    <w:rsid w:val="00F53848"/>
    <w:rsid w:val="00F63B15"/>
    <w:rsid w:val="00F6674A"/>
    <w:rsid w:val="00F75B7C"/>
    <w:rsid w:val="00F8313F"/>
    <w:rsid w:val="00F85A1A"/>
    <w:rsid w:val="00F870A3"/>
    <w:rsid w:val="00F87313"/>
    <w:rsid w:val="00F909A3"/>
    <w:rsid w:val="00F92382"/>
    <w:rsid w:val="00F93CF4"/>
    <w:rsid w:val="00FA53CD"/>
    <w:rsid w:val="00FA591B"/>
    <w:rsid w:val="00FA7960"/>
    <w:rsid w:val="00FB2C3C"/>
    <w:rsid w:val="00FB31C7"/>
    <w:rsid w:val="00FC1F84"/>
    <w:rsid w:val="00FC58BE"/>
    <w:rsid w:val="00FD472E"/>
    <w:rsid w:val="00FE3312"/>
    <w:rsid w:val="00FE4F2C"/>
    <w:rsid w:val="00FE7BC1"/>
    <w:rsid w:val="00FF33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8DF1001"/>
  <w14:defaultImageDpi w14:val="300"/>
  <w15:docId w15:val="{76566050-A11A-B14B-BE96-2D4B0F720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1449"/>
    <w:pPr>
      <w:spacing w:line="200" w:lineRule="exact"/>
    </w:pPr>
    <w:rPr>
      <w:rFonts w:ascii="Arial" w:hAnsi="Arial"/>
      <w:sz w:val="16"/>
      <w:szCs w:val="24"/>
      <w:lang w:val="fr-FR"/>
    </w:rPr>
  </w:style>
  <w:style w:type="paragraph" w:styleId="Heading1">
    <w:name w:val="heading 1"/>
    <w:basedOn w:val="Normal"/>
    <w:next w:val="BodyText"/>
    <w:qFormat/>
    <w:rsid w:val="00F53848"/>
    <w:pPr>
      <w:keepNext/>
      <w:numPr>
        <w:numId w:val="23"/>
      </w:numPr>
      <w:spacing w:after="200"/>
      <w:outlineLvl w:val="0"/>
    </w:pPr>
    <w:rPr>
      <w:rFonts w:cs="Arial"/>
      <w:b/>
      <w:bCs/>
      <w:kern w:val="32"/>
      <w:szCs w:val="32"/>
    </w:rPr>
  </w:style>
  <w:style w:type="paragraph" w:styleId="Heading2">
    <w:name w:val="heading 2"/>
    <w:basedOn w:val="Heading1"/>
    <w:next w:val="BodyText"/>
    <w:qFormat/>
    <w:rsid w:val="00931449"/>
    <w:pPr>
      <w:numPr>
        <w:ilvl w:val="1"/>
      </w:numPr>
      <w:outlineLvl w:val="1"/>
    </w:pPr>
    <w:rPr>
      <w:bCs w:val="0"/>
      <w:iCs/>
      <w:color w:val="808080" w:themeColor="background1" w:themeShade="80"/>
      <w:szCs w:val="28"/>
    </w:rPr>
  </w:style>
  <w:style w:type="paragraph" w:styleId="Heading3">
    <w:name w:val="heading 3"/>
    <w:basedOn w:val="Heading1"/>
    <w:next w:val="BodyText"/>
    <w:qFormat/>
    <w:rsid w:val="00931449"/>
    <w:pPr>
      <w:numPr>
        <w:ilvl w:val="2"/>
      </w:numPr>
      <w:outlineLvl w:val="2"/>
    </w:pPr>
    <w:rPr>
      <w:b w:val="0"/>
      <w:bCs w:val="0"/>
      <w:szCs w:val="26"/>
    </w:rPr>
  </w:style>
  <w:style w:type="paragraph" w:styleId="Heading4">
    <w:name w:val="heading 4"/>
    <w:basedOn w:val="Normal"/>
    <w:next w:val="Normal"/>
    <w:link w:val="Heading4Char"/>
    <w:unhideWhenUsed/>
    <w:qFormat/>
    <w:rsid w:val="00931449"/>
    <w:pPr>
      <w:keepNext/>
      <w:numPr>
        <w:ilvl w:val="3"/>
        <w:numId w:val="23"/>
      </w:numPr>
      <w:spacing w:before="240" w:after="60"/>
      <w:outlineLvl w:val="3"/>
    </w:pPr>
    <w:rPr>
      <w:rFonts w:ascii="Cambria" w:eastAsia="MS Mincho" w:hAnsi="Cambria"/>
      <w:b/>
      <w:bCs/>
      <w:sz w:val="28"/>
      <w:szCs w:val="28"/>
    </w:rPr>
  </w:style>
  <w:style w:type="paragraph" w:styleId="Heading5">
    <w:name w:val="heading 5"/>
    <w:basedOn w:val="Normal"/>
    <w:next w:val="Normal"/>
    <w:link w:val="Heading5Char"/>
    <w:unhideWhenUsed/>
    <w:qFormat/>
    <w:rsid w:val="00931449"/>
    <w:pPr>
      <w:numPr>
        <w:ilvl w:val="4"/>
        <w:numId w:val="23"/>
      </w:numPr>
      <w:spacing w:before="240" w:after="60"/>
      <w:outlineLvl w:val="4"/>
    </w:pPr>
    <w:rPr>
      <w:rFonts w:ascii="Cambria" w:eastAsia="MS Mincho" w:hAnsi="Cambria"/>
      <w:b/>
      <w:bCs/>
      <w:i/>
      <w:iCs/>
      <w:sz w:val="26"/>
      <w:szCs w:val="26"/>
    </w:rPr>
  </w:style>
  <w:style w:type="paragraph" w:styleId="Heading6">
    <w:name w:val="heading 6"/>
    <w:basedOn w:val="Normal"/>
    <w:next w:val="Normal"/>
    <w:link w:val="Heading6Char"/>
    <w:unhideWhenUsed/>
    <w:qFormat/>
    <w:rsid w:val="00931449"/>
    <w:pPr>
      <w:numPr>
        <w:ilvl w:val="5"/>
        <w:numId w:val="23"/>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nhideWhenUsed/>
    <w:qFormat/>
    <w:rsid w:val="00155D5B"/>
    <w:pPr>
      <w:spacing w:before="240" w:after="60"/>
      <w:outlineLvl w:val="6"/>
    </w:pPr>
    <w:rPr>
      <w:rFonts w:ascii="Cambria" w:eastAsia="MS Mincho" w:hAnsi="Cambria"/>
      <w:sz w:val="24"/>
    </w:rPr>
  </w:style>
  <w:style w:type="paragraph" w:styleId="Heading8">
    <w:name w:val="heading 8"/>
    <w:basedOn w:val="Normal"/>
    <w:next w:val="Normal"/>
    <w:link w:val="Heading8Char"/>
    <w:unhideWhenUsed/>
    <w:qFormat/>
    <w:rsid w:val="00155D5B"/>
    <w:pPr>
      <w:spacing w:before="240" w:after="60"/>
      <w:outlineLvl w:val="7"/>
    </w:pPr>
    <w:rPr>
      <w:rFonts w:ascii="Cambria" w:eastAsia="MS Mincho" w:hAnsi="Cambria"/>
      <w:i/>
      <w:iCs/>
      <w:sz w:val="24"/>
    </w:rPr>
  </w:style>
  <w:style w:type="paragraph" w:styleId="Heading9">
    <w:name w:val="heading 9"/>
    <w:basedOn w:val="Normal"/>
    <w:next w:val="Normal"/>
    <w:link w:val="Heading9Char"/>
    <w:unhideWhenUsed/>
    <w:qFormat/>
    <w:rsid w:val="00155D5B"/>
    <w:p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D0908"/>
    <w:pPr>
      <w:tabs>
        <w:tab w:val="left" w:pos="5387"/>
        <w:tab w:val="left" w:pos="6124"/>
        <w:tab w:val="right" w:pos="10206"/>
      </w:tabs>
    </w:pPr>
  </w:style>
  <w:style w:type="paragraph" w:styleId="Footer">
    <w:name w:val="footer"/>
    <w:basedOn w:val="Normal"/>
    <w:rsid w:val="002D1829"/>
    <w:pPr>
      <w:tabs>
        <w:tab w:val="center" w:pos="5103"/>
        <w:tab w:val="right" w:pos="10206"/>
      </w:tabs>
    </w:pPr>
    <w:rPr>
      <w:color w:val="808080"/>
    </w:rPr>
  </w:style>
  <w:style w:type="character" w:styleId="PageNumber">
    <w:name w:val="page number"/>
    <w:basedOn w:val="DefaultParagraphFont"/>
    <w:rsid w:val="00CB7D96"/>
  </w:style>
  <w:style w:type="paragraph" w:customStyle="1" w:styleId="Titredelabo">
    <w:name w:val="Titre de labo"/>
    <w:basedOn w:val="Normal"/>
    <w:rsid w:val="00F909A3"/>
    <w:pPr>
      <w:spacing w:before="960" w:after="960"/>
    </w:pPr>
    <w:rPr>
      <w:b/>
      <w:bCs/>
      <w:sz w:val="28"/>
      <w:szCs w:val="44"/>
    </w:rPr>
  </w:style>
  <w:style w:type="paragraph" w:customStyle="1" w:styleId="Listing">
    <w:name w:val="Listing"/>
    <w:basedOn w:val="Normal"/>
    <w:rsid w:val="00FC1F84"/>
    <w:rPr>
      <w:rFonts w:ascii="Courier New" w:hAnsi="Courier New" w:cs="Courier New"/>
      <w:b/>
      <w:bCs/>
      <w:noProof/>
      <w:lang w:bidi="ar-SY"/>
    </w:rPr>
  </w:style>
  <w:style w:type="paragraph" w:customStyle="1" w:styleId="TitredelaboCentr">
    <w:name w:val="Titre de labo + Centré"/>
    <w:aliases w:val="Motif : Transparente (Gris - 5 %)"/>
    <w:basedOn w:val="Titredelabo"/>
    <w:rsid w:val="006511A1"/>
    <w:pPr>
      <w:shd w:val="clear" w:color="auto" w:fill="F3F3F3"/>
      <w:jc w:val="center"/>
    </w:pPr>
  </w:style>
  <w:style w:type="paragraph" w:customStyle="1" w:styleId="Texte">
    <w:name w:val="Texte"/>
    <w:basedOn w:val="Normal"/>
    <w:rsid w:val="00633C09"/>
  </w:style>
  <w:style w:type="character" w:styleId="Hyperlink">
    <w:name w:val="Hyperlink"/>
    <w:rsid w:val="00B236A3"/>
    <w:rPr>
      <w:color w:val="0000FF"/>
      <w:u w:val="single"/>
    </w:rPr>
  </w:style>
  <w:style w:type="paragraph" w:customStyle="1" w:styleId="ListePuces">
    <w:name w:val="ListePuces"/>
    <w:basedOn w:val="Normal"/>
    <w:rsid w:val="00B236A3"/>
    <w:pPr>
      <w:numPr>
        <w:numId w:val="1"/>
      </w:numPr>
      <w:jc w:val="both"/>
    </w:pPr>
    <w:rPr>
      <w:lang w:val="en-AU" w:eastAsia="fr-FR"/>
    </w:rPr>
  </w:style>
  <w:style w:type="character" w:styleId="FollowedHyperlink">
    <w:name w:val="FollowedHyperlink"/>
    <w:rsid w:val="00FA591B"/>
    <w:rPr>
      <w:color w:val="800080"/>
      <w:u w:val="single"/>
    </w:rPr>
  </w:style>
  <w:style w:type="paragraph" w:styleId="ListBullet">
    <w:name w:val="List Bullet"/>
    <w:basedOn w:val="BodyText"/>
    <w:qFormat/>
    <w:rsid w:val="00931449"/>
    <w:pPr>
      <w:numPr>
        <w:numId w:val="7"/>
      </w:numPr>
      <w:tabs>
        <w:tab w:val="clear" w:pos="360"/>
      </w:tabs>
      <w:ind w:left="227" w:hanging="227"/>
    </w:pPr>
  </w:style>
  <w:style w:type="paragraph" w:styleId="ListBullet2">
    <w:name w:val="List Bullet 2"/>
    <w:basedOn w:val="ListBullet"/>
    <w:rsid w:val="00F527FB"/>
    <w:pPr>
      <w:numPr>
        <w:numId w:val="6"/>
      </w:numPr>
      <w:tabs>
        <w:tab w:val="clear" w:pos="643"/>
      </w:tabs>
      <w:ind w:left="567" w:hanging="227"/>
    </w:pPr>
  </w:style>
  <w:style w:type="paragraph" w:styleId="DocumentMap">
    <w:name w:val="Document Map"/>
    <w:basedOn w:val="Normal"/>
    <w:link w:val="DocumentMapChar"/>
    <w:rsid w:val="00DA607A"/>
    <w:rPr>
      <w:rFonts w:ascii="Lucida Grande" w:hAnsi="Lucida Grande" w:cs="Lucida Grande"/>
      <w:sz w:val="24"/>
    </w:rPr>
  </w:style>
  <w:style w:type="character" w:customStyle="1" w:styleId="DocumentMapChar">
    <w:name w:val="Document Map Char"/>
    <w:link w:val="DocumentMap"/>
    <w:rsid w:val="00DA607A"/>
    <w:rPr>
      <w:rFonts w:ascii="Lucida Grande" w:hAnsi="Lucida Grande" w:cs="Lucida Grande"/>
      <w:sz w:val="24"/>
      <w:szCs w:val="24"/>
      <w:lang w:val="fr-FR"/>
    </w:rPr>
  </w:style>
  <w:style w:type="paragraph" w:styleId="BalloonText">
    <w:name w:val="Balloon Text"/>
    <w:basedOn w:val="Normal"/>
    <w:link w:val="BalloonTextChar"/>
    <w:rsid w:val="005601D1"/>
    <w:rPr>
      <w:rFonts w:ascii="Lucida Grande" w:hAnsi="Lucida Grande" w:cs="Lucida Grande"/>
      <w:sz w:val="18"/>
      <w:szCs w:val="18"/>
    </w:rPr>
  </w:style>
  <w:style w:type="character" w:customStyle="1" w:styleId="BalloonTextChar">
    <w:name w:val="Balloon Text Char"/>
    <w:link w:val="BalloonText"/>
    <w:rsid w:val="005601D1"/>
    <w:rPr>
      <w:rFonts w:ascii="Lucida Grande" w:hAnsi="Lucida Grande" w:cs="Lucida Grande"/>
      <w:sz w:val="18"/>
      <w:szCs w:val="18"/>
      <w:lang w:val="fr-FR"/>
    </w:rPr>
  </w:style>
  <w:style w:type="paragraph" w:styleId="ListNumber">
    <w:name w:val="List Number"/>
    <w:basedOn w:val="BodyText"/>
    <w:rsid w:val="00931449"/>
    <w:pPr>
      <w:numPr>
        <w:ilvl w:val="6"/>
        <w:numId w:val="23"/>
      </w:numPr>
    </w:pPr>
  </w:style>
  <w:style w:type="paragraph" w:styleId="TOC1">
    <w:name w:val="toc 1"/>
    <w:basedOn w:val="Normal"/>
    <w:next w:val="Normal"/>
    <w:autoRedefine/>
    <w:uiPriority w:val="39"/>
    <w:rsid w:val="00F43DED"/>
    <w:pPr>
      <w:tabs>
        <w:tab w:val="left" w:pos="407"/>
        <w:tab w:val="right" w:leader="dot" w:pos="8493"/>
      </w:tabs>
    </w:pPr>
  </w:style>
  <w:style w:type="paragraph" w:styleId="TOC2">
    <w:name w:val="toc 2"/>
    <w:basedOn w:val="Normal"/>
    <w:next w:val="Normal"/>
    <w:autoRedefine/>
    <w:uiPriority w:val="39"/>
    <w:rsid w:val="00F43DED"/>
    <w:pPr>
      <w:tabs>
        <w:tab w:val="left" w:pos="774"/>
        <w:tab w:val="right" w:leader="dot" w:pos="8493"/>
      </w:tabs>
      <w:ind w:left="198"/>
    </w:pPr>
  </w:style>
  <w:style w:type="paragraph" w:styleId="TOC3">
    <w:name w:val="toc 3"/>
    <w:basedOn w:val="Normal"/>
    <w:next w:val="Normal"/>
    <w:autoRedefine/>
    <w:uiPriority w:val="39"/>
    <w:rsid w:val="00F43DED"/>
    <w:pPr>
      <w:tabs>
        <w:tab w:val="left" w:pos="1140"/>
        <w:tab w:val="right" w:leader="dot" w:pos="8493"/>
      </w:tabs>
      <w:ind w:left="403"/>
    </w:pPr>
  </w:style>
  <w:style w:type="paragraph" w:styleId="TOC4">
    <w:name w:val="toc 4"/>
    <w:basedOn w:val="Normal"/>
    <w:next w:val="Normal"/>
    <w:autoRedefine/>
    <w:rsid w:val="0046327E"/>
    <w:pPr>
      <w:ind w:left="600"/>
    </w:pPr>
  </w:style>
  <w:style w:type="paragraph" w:styleId="TOC5">
    <w:name w:val="toc 5"/>
    <w:basedOn w:val="Normal"/>
    <w:next w:val="Normal"/>
    <w:autoRedefine/>
    <w:rsid w:val="0046327E"/>
    <w:pPr>
      <w:ind w:left="800"/>
    </w:pPr>
  </w:style>
  <w:style w:type="paragraph" w:styleId="TOC6">
    <w:name w:val="toc 6"/>
    <w:basedOn w:val="Normal"/>
    <w:next w:val="Normal"/>
    <w:autoRedefine/>
    <w:rsid w:val="0046327E"/>
    <w:pPr>
      <w:ind w:left="1000"/>
    </w:pPr>
  </w:style>
  <w:style w:type="paragraph" w:styleId="TOC7">
    <w:name w:val="toc 7"/>
    <w:basedOn w:val="Normal"/>
    <w:next w:val="Normal"/>
    <w:autoRedefine/>
    <w:rsid w:val="0046327E"/>
    <w:pPr>
      <w:ind w:left="1200"/>
    </w:pPr>
  </w:style>
  <w:style w:type="paragraph" w:styleId="TOC8">
    <w:name w:val="toc 8"/>
    <w:basedOn w:val="Normal"/>
    <w:next w:val="Normal"/>
    <w:autoRedefine/>
    <w:rsid w:val="0046327E"/>
    <w:pPr>
      <w:ind w:left="1400"/>
    </w:pPr>
  </w:style>
  <w:style w:type="paragraph" w:styleId="TOC9">
    <w:name w:val="toc 9"/>
    <w:basedOn w:val="Normal"/>
    <w:next w:val="Normal"/>
    <w:autoRedefine/>
    <w:rsid w:val="0046327E"/>
    <w:pPr>
      <w:ind w:left="1600"/>
    </w:pPr>
  </w:style>
  <w:style w:type="paragraph" w:styleId="Title">
    <w:name w:val="Title"/>
    <w:basedOn w:val="Normal"/>
    <w:next w:val="BodyText"/>
    <w:link w:val="TitleChar"/>
    <w:qFormat/>
    <w:rsid w:val="00894AE6"/>
    <w:pPr>
      <w:spacing w:before="960" w:after="960"/>
      <w:outlineLvl w:val="0"/>
    </w:pPr>
    <w:rPr>
      <w:rFonts w:eastAsia="MS Gothic"/>
      <w:b/>
      <w:bCs/>
      <w:kern w:val="28"/>
      <w:sz w:val="28"/>
      <w:szCs w:val="32"/>
    </w:rPr>
  </w:style>
  <w:style w:type="character" w:customStyle="1" w:styleId="TitleChar">
    <w:name w:val="Title Char"/>
    <w:link w:val="Title"/>
    <w:rsid w:val="00894AE6"/>
    <w:rPr>
      <w:rFonts w:ascii="Arial" w:eastAsia="MS Gothic" w:hAnsi="Arial" w:cs="Times New Roman"/>
      <w:b/>
      <w:bCs/>
      <w:kern w:val="28"/>
      <w:sz w:val="28"/>
      <w:szCs w:val="32"/>
      <w:lang w:val="fr-FR"/>
    </w:rPr>
  </w:style>
  <w:style w:type="table" w:styleId="TableGrid">
    <w:name w:val="Table Grid"/>
    <w:basedOn w:val="TableNormal"/>
    <w:rsid w:val="007320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croText">
    <w:name w:val="macro"/>
    <w:link w:val="MacroTextChar"/>
    <w:rsid w:val="00931449"/>
    <w:pPr>
      <w:tabs>
        <w:tab w:val="left" w:pos="576"/>
        <w:tab w:val="left" w:pos="1152"/>
        <w:tab w:val="left" w:pos="1728"/>
        <w:tab w:val="left" w:pos="2304"/>
        <w:tab w:val="left" w:pos="2880"/>
        <w:tab w:val="left" w:pos="3456"/>
        <w:tab w:val="left" w:pos="4032"/>
      </w:tabs>
      <w:spacing w:before="200" w:after="200" w:line="200" w:lineRule="exact"/>
      <w:contextualSpacing/>
    </w:pPr>
    <w:rPr>
      <w:rFonts w:ascii="Consolas" w:hAnsi="Consolas"/>
      <w:sz w:val="16"/>
      <w:lang w:val="fr-FR"/>
    </w:rPr>
  </w:style>
  <w:style w:type="character" w:customStyle="1" w:styleId="MacroTextChar">
    <w:name w:val="Macro Text Char"/>
    <w:link w:val="MacroText"/>
    <w:rsid w:val="00931449"/>
    <w:rPr>
      <w:rFonts w:ascii="Consolas" w:hAnsi="Consolas"/>
      <w:sz w:val="16"/>
      <w:lang w:val="fr-FR"/>
    </w:rPr>
  </w:style>
  <w:style w:type="paragraph" w:styleId="BodyText">
    <w:name w:val="Body Text"/>
    <w:basedOn w:val="Normal"/>
    <w:link w:val="BodyTextChar"/>
    <w:qFormat/>
    <w:rsid w:val="00931449"/>
    <w:pPr>
      <w:spacing w:after="200"/>
    </w:pPr>
  </w:style>
  <w:style w:type="character" w:customStyle="1" w:styleId="BodyTextChar">
    <w:name w:val="Body Text Char"/>
    <w:link w:val="BodyText"/>
    <w:rsid w:val="00931449"/>
    <w:rPr>
      <w:rFonts w:ascii="Arial" w:hAnsi="Arial"/>
      <w:sz w:val="16"/>
      <w:szCs w:val="24"/>
      <w:lang w:val="fr-FR"/>
    </w:rPr>
  </w:style>
  <w:style w:type="paragraph" w:styleId="BodyText2">
    <w:name w:val="Body Text 2"/>
    <w:basedOn w:val="BodyText"/>
    <w:link w:val="BodyText2Char"/>
    <w:rsid w:val="00514EBA"/>
    <w:pPr>
      <w:spacing w:before="120" w:after="120"/>
    </w:pPr>
  </w:style>
  <w:style w:type="character" w:customStyle="1" w:styleId="BodyText2Char">
    <w:name w:val="Body Text 2 Char"/>
    <w:link w:val="BodyText2"/>
    <w:rsid w:val="00514EBA"/>
    <w:rPr>
      <w:rFonts w:ascii="Arial" w:hAnsi="Arial"/>
      <w:szCs w:val="24"/>
      <w:lang w:val="fr-FR"/>
    </w:rPr>
  </w:style>
  <w:style w:type="paragraph" w:customStyle="1" w:styleId="MacroTextintable">
    <w:name w:val="Macro Text in table"/>
    <w:basedOn w:val="MacroText"/>
    <w:qFormat/>
    <w:rsid w:val="003019D1"/>
    <w:pPr>
      <w:spacing w:before="0" w:after="0"/>
    </w:pPr>
    <w:rPr>
      <w:lang w:val="en-US"/>
    </w:rPr>
  </w:style>
  <w:style w:type="paragraph" w:customStyle="1" w:styleId="Handwritten">
    <w:name w:val="Handwritten"/>
    <w:basedOn w:val="Normal"/>
    <w:qFormat/>
    <w:rsid w:val="000916F8"/>
    <w:pPr>
      <w:pBdr>
        <w:between w:val="single" w:sz="4" w:space="1" w:color="auto"/>
      </w:pBdr>
      <w:spacing w:line="360" w:lineRule="exact"/>
    </w:pPr>
    <w:rPr>
      <w:i/>
      <w:color w:val="0000FF"/>
    </w:rPr>
  </w:style>
  <w:style w:type="numbering" w:customStyle="1" w:styleId="Headings">
    <w:name w:val="Headings"/>
    <w:rsid w:val="00155D5B"/>
    <w:pPr>
      <w:numPr>
        <w:numId w:val="18"/>
      </w:numPr>
    </w:pPr>
  </w:style>
  <w:style w:type="paragraph" w:styleId="ListNumber2">
    <w:name w:val="List Number 2"/>
    <w:basedOn w:val="Normal"/>
    <w:rsid w:val="00931449"/>
    <w:pPr>
      <w:numPr>
        <w:ilvl w:val="7"/>
        <w:numId w:val="23"/>
      </w:numPr>
      <w:spacing w:after="200"/>
    </w:pPr>
  </w:style>
  <w:style w:type="character" w:customStyle="1" w:styleId="Heading4Char">
    <w:name w:val="Heading 4 Char"/>
    <w:link w:val="Heading4"/>
    <w:rsid w:val="00931449"/>
    <w:rPr>
      <w:rFonts w:ascii="Cambria" w:eastAsia="MS Mincho" w:hAnsi="Cambria"/>
      <w:b/>
      <w:bCs/>
      <w:sz w:val="28"/>
      <w:szCs w:val="28"/>
      <w:lang w:val="fr-FR"/>
    </w:rPr>
  </w:style>
  <w:style w:type="character" w:customStyle="1" w:styleId="Heading5Char">
    <w:name w:val="Heading 5 Char"/>
    <w:link w:val="Heading5"/>
    <w:rsid w:val="00931449"/>
    <w:rPr>
      <w:rFonts w:ascii="Cambria" w:eastAsia="MS Mincho" w:hAnsi="Cambria"/>
      <w:b/>
      <w:bCs/>
      <w:i/>
      <w:iCs/>
      <w:sz w:val="26"/>
      <w:szCs w:val="26"/>
      <w:lang w:val="fr-FR"/>
    </w:rPr>
  </w:style>
  <w:style w:type="character" w:customStyle="1" w:styleId="Heading6Char">
    <w:name w:val="Heading 6 Char"/>
    <w:link w:val="Heading6"/>
    <w:rsid w:val="00931449"/>
    <w:rPr>
      <w:rFonts w:ascii="Cambria" w:eastAsia="MS Mincho" w:hAnsi="Cambria"/>
      <w:b/>
      <w:bCs/>
      <w:sz w:val="22"/>
      <w:szCs w:val="22"/>
      <w:lang w:val="fr-FR"/>
    </w:rPr>
  </w:style>
  <w:style w:type="character" w:customStyle="1" w:styleId="Heading7Char">
    <w:name w:val="Heading 7 Char"/>
    <w:link w:val="Heading7"/>
    <w:semiHidden/>
    <w:rsid w:val="00155D5B"/>
    <w:rPr>
      <w:rFonts w:ascii="Cambria" w:eastAsia="MS Mincho" w:hAnsi="Cambria" w:cs="Times New Roman"/>
      <w:sz w:val="24"/>
      <w:szCs w:val="24"/>
      <w:lang w:val="fr-FR"/>
    </w:rPr>
  </w:style>
  <w:style w:type="character" w:customStyle="1" w:styleId="Heading8Char">
    <w:name w:val="Heading 8 Char"/>
    <w:link w:val="Heading8"/>
    <w:semiHidden/>
    <w:rsid w:val="00155D5B"/>
    <w:rPr>
      <w:rFonts w:ascii="Cambria" w:eastAsia="MS Mincho" w:hAnsi="Cambria" w:cs="Times New Roman"/>
      <w:i/>
      <w:iCs/>
      <w:sz w:val="24"/>
      <w:szCs w:val="24"/>
      <w:lang w:val="fr-FR"/>
    </w:rPr>
  </w:style>
  <w:style w:type="character" w:customStyle="1" w:styleId="Heading9Char">
    <w:name w:val="Heading 9 Char"/>
    <w:link w:val="Heading9"/>
    <w:semiHidden/>
    <w:rsid w:val="00155D5B"/>
    <w:rPr>
      <w:rFonts w:ascii="Calibri" w:eastAsia="MS Gothic" w:hAnsi="Calibri" w:cs="Times New Roman"/>
      <w:sz w:val="22"/>
      <w:szCs w:val="22"/>
      <w:lang w:val="fr-FR"/>
    </w:rPr>
  </w:style>
  <w:style w:type="paragraph" w:styleId="ListNumber3">
    <w:name w:val="List Number 3"/>
    <w:basedOn w:val="Normal"/>
    <w:rsid w:val="00931449"/>
    <w:pPr>
      <w:numPr>
        <w:ilvl w:val="8"/>
        <w:numId w:val="23"/>
      </w:numPr>
      <w:spacing w:after="200"/>
    </w:pPr>
  </w:style>
  <w:style w:type="paragraph" w:styleId="ListContinue">
    <w:name w:val="List Continue"/>
    <w:basedOn w:val="Normal"/>
    <w:rsid w:val="007C34C5"/>
    <w:pPr>
      <w:spacing w:after="200"/>
      <w:ind w:left="227"/>
    </w:pPr>
  </w:style>
  <w:style w:type="paragraph" w:customStyle="1" w:styleId="ListMCQ">
    <w:name w:val="List MCQ"/>
    <w:basedOn w:val="BodyText"/>
    <w:qFormat/>
    <w:rsid w:val="004869C4"/>
    <w:pPr>
      <w:numPr>
        <w:numId w:val="31"/>
      </w:numPr>
    </w:pPr>
    <w:rPr>
      <w:lang w:val="en-US"/>
    </w:rPr>
  </w:style>
  <w:style w:type="paragraph" w:styleId="EnvelopeReturn">
    <w:name w:val="envelope return"/>
    <w:basedOn w:val="Normal"/>
    <w:rsid w:val="00534F1A"/>
    <w:pPr>
      <w:spacing w:line="240" w:lineRule="exact"/>
    </w:pPr>
    <w:rPr>
      <w:rFonts w:eastAsia="MS Gothic"/>
      <w:szCs w:val="20"/>
    </w:rPr>
  </w:style>
  <w:style w:type="paragraph" w:styleId="EnvelopeAddress">
    <w:name w:val="envelope address"/>
    <w:basedOn w:val="Normal"/>
    <w:rsid w:val="00184A06"/>
    <w:pPr>
      <w:spacing w:line="240" w:lineRule="exact"/>
      <w:ind w:left="4253"/>
    </w:pPr>
    <w:rPr>
      <w:rFonts w:eastAsia="MS Gothic"/>
    </w:rPr>
  </w:style>
  <w:style w:type="paragraph" w:styleId="Date">
    <w:name w:val="Date"/>
    <w:basedOn w:val="Normal"/>
    <w:next w:val="Normal"/>
    <w:link w:val="DateChar"/>
    <w:rsid w:val="002B5126"/>
    <w:pPr>
      <w:tabs>
        <w:tab w:val="left" w:pos="4253"/>
      </w:tabs>
      <w:spacing w:before="240" w:after="480"/>
    </w:pPr>
  </w:style>
  <w:style w:type="character" w:customStyle="1" w:styleId="DateChar">
    <w:name w:val="Date Char"/>
    <w:link w:val="Date"/>
    <w:rsid w:val="002B5126"/>
    <w:rPr>
      <w:rFonts w:ascii="Arial" w:hAnsi="Arial"/>
      <w:szCs w:val="24"/>
      <w:lang w:val="fr-FR"/>
    </w:rPr>
  </w:style>
  <w:style w:type="paragraph" w:customStyle="1" w:styleId="Headingsimple">
    <w:name w:val="Heading simple"/>
    <w:basedOn w:val="Heading1"/>
    <w:qFormat/>
    <w:rsid w:val="00C841AB"/>
    <w:pPr>
      <w:numPr>
        <w:numId w:val="0"/>
      </w:numPr>
      <w:outlineLvl w:val="9"/>
    </w:pPr>
  </w:style>
  <w:style w:type="paragraph" w:styleId="BodyTextIndent">
    <w:name w:val="Body Text Indent"/>
    <w:basedOn w:val="Normal"/>
    <w:link w:val="BodyTextIndentChar"/>
    <w:rsid w:val="00E31A4D"/>
    <w:pPr>
      <w:spacing w:after="120"/>
      <w:ind w:left="283"/>
    </w:pPr>
  </w:style>
  <w:style w:type="character" w:customStyle="1" w:styleId="BodyTextIndentChar">
    <w:name w:val="Body Text Indent Char"/>
    <w:link w:val="BodyTextIndent"/>
    <w:rsid w:val="00E31A4D"/>
    <w:rPr>
      <w:rFonts w:ascii="Arial" w:hAnsi="Arial"/>
      <w:szCs w:val="24"/>
      <w:lang w:val="fr-FR"/>
    </w:rPr>
  </w:style>
  <w:style w:type="paragraph" w:customStyle="1" w:styleId="ListMCQtrue">
    <w:name w:val="List MCQ true"/>
    <w:basedOn w:val="ListMCQ"/>
    <w:qFormat/>
    <w:rsid w:val="004869C4"/>
    <w:pPr>
      <w:numPr>
        <w:numId w:val="30"/>
      </w:numPr>
    </w:pPr>
    <w:rPr>
      <w:rFonts w:eastAsia="MS Gothic"/>
    </w:rPr>
  </w:style>
  <w:style w:type="paragraph" w:customStyle="1" w:styleId="ExamPlaceholder">
    <w:name w:val="Exam Placeholder"/>
    <w:basedOn w:val="BodyText"/>
    <w:qFormat/>
    <w:rsid w:val="00DB1B23"/>
    <w:pPr>
      <w:pBdr>
        <w:between w:val="single" w:sz="4" w:space="1" w:color="auto"/>
      </w:pBdr>
    </w:pPr>
    <w:rPr>
      <w:lang w:val="fr-CH"/>
    </w:rPr>
  </w:style>
  <w:style w:type="paragraph" w:customStyle="1" w:styleId="ExamSolutionText">
    <w:name w:val="Exam Solution Text"/>
    <w:basedOn w:val="BodyText"/>
    <w:qFormat/>
    <w:rsid w:val="00162D81"/>
    <w:rPr>
      <w:color w:val="3366FF"/>
      <w:lang w:val="fr-CH"/>
    </w:rPr>
  </w:style>
  <w:style w:type="paragraph" w:customStyle="1" w:styleId="ExamQuestionHeader">
    <w:name w:val="Exam Question Header"/>
    <w:basedOn w:val="BodyText"/>
    <w:next w:val="BodyText"/>
    <w:qFormat/>
    <w:rsid w:val="00CD0CF3"/>
    <w:pPr>
      <w:keepNext/>
      <w:numPr>
        <w:numId w:val="34"/>
      </w:numPr>
    </w:pPr>
    <w:rPr>
      <w:b/>
    </w:rPr>
  </w:style>
  <w:style w:type="paragraph" w:customStyle="1" w:styleId="ExamMultipleChoice">
    <w:name w:val="Exam Multiple Choice"/>
    <w:basedOn w:val="BodyText"/>
    <w:qFormat/>
    <w:rsid w:val="004245CF"/>
    <w:pPr>
      <w:numPr>
        <w:numId w:val="32"/>
      </w:numPr>
    </w:pPr>
  </w:style>
  <w:style w:type="character" w:customStyle="1" w:styleId="ExamSolution">
    <w:name w:val="Exam Solution"/>
    <w:qFormat/>
    <w:rsid w:val="0073188B"/>
    <w:rPr>
      <w:b/>
      <w:color w:val="3366FF"/>
    </w:rPr>
  </w:style>
  <w:style w:type="character" w:customStyle="1" w:styleId="Code">
    <w:name w:val="Code"/>
    <w:qFormat/>
    <w:rsid w:val="00F2208E"/>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cel.graf/proj/teaching/cloud%20bachelor/CLD/workshop/CLD%20summary%20template%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618003-53CA-4F43-8EDE-DF500C8F7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CLD summary template Word.dotx</Template>
  <TotalTime>0</TotalTime>
  <Pages>2</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HES-SO</Company>
  <LinksUpToDate>false</LinksUpToDate>
  <CharactersWithSpaces>6074</CharactersWithSpaces>
  <SharedDoc>false</SharedDoc>
  <HLinks>
    <vt:vector size="42" baseType="variant">
      <vt:variant>
        <vt:i4>852055</vt:i4>
      </vt:variant>
      <vt:variant>
        <vt:i4>120</vt:i4>
      </vt:variant>
      <vt:variant>
        <vt:i4>0</vt:i4>
      </vt:variant>
      <vt:variant>
        <vt:i4>5</vt:i4>
      </vt:variant>
      <vt:variant>
        <vt:lpwstr>//iai/DepotEtudiants/fbg/APR1/Labo01</vt:lpwstr>
      </vt:variant>
      <vt:variant>
        <vt:lpwstr/>
      </vt:variant>
      <vt:variant>
        <vt:i4>2293833</vt:i4>
      </vt:variant>
      <vt:variant>
        <vt:i4>117</vt:i4>
      </vt:variant>
      <vt:variant>
        <vt:i4>0</vt:i4>
      </vt:variant>
      <vt:variant>
        <vt:i4>5</vt:i4>
      </vt:variant>
      <vt:variant>
        <vt:lpwstr>file://localhost/DepotEtudiants/fbg/APR1/Labo01</vt:lpwstr>
      </vt:variant>
      <vt:variant>
        <vt:lpwstr/>
      </vt:variant>
      <vt:variant>
        <vt:i4>2949136</vt:i4>
      </vt:variant>
      <vt:variant>
        <vt:i4>114</vt:i4>
      </vt:variant>
      <vt:variant>
        <vt:i4>0</vt:i4>
      </vt:variant>
      <vt:variant>
        <vt:i4>5</vt:i4>
      </vt:variant>
      <vt:variant>
        <vt:lpwstr>//iai/Enseignement/Laboratoires/APR1/Labo01</vt:lpwstr>
      </vt:variant>
      <vt:variant>
        <vt:lpwstr/>
      </vt:variant>
      <vt:variant>
        <vt:i4>3735631</vt:i4>
      </vt:variant>
      <vt:variant>
        <vt:i4>111</vt:i4>
      </vt:variant>
      <vt:variant>
        <vt:i4>0</vt:i4>
      </vt:variant>
      <vt:variant>
        <vt:i4>5</vt:i4>
      </vt:variant>
      <vt:variant>
        <vt:lpwstr>//EIprintch</vt:lpwstr>
      </vt:variant>
      <vt:variant>
        <vt:lpwstr/>
      </vt:variant>
      <vt:variant>
        <vt:i4>5570664</vt:i4>
      </vt:variant>
      <vt:variant>
        <vt:i4>108</vt:i4>
      </vt:variant>
      <vt:variant>
        <vt:i4>0</vt:i4>
      </vt:variant>
      <vt:variant>
        <vt:i4>5</vt:i4>
      </vt:variant>
      <vt:variant>
        <vt:lpwstr>file://localhost/Enseignement/Laboratoires/APR1/Labo1</vt:lpwstr>
      </vt:variant>
      <vt:variant>
        <vt:lpwstr/>
      </vt:variant>
      <vt:variant>
        <vt:i4>0</vt:i4>
      </vt:variant>
      <vt:variant>
        <vt:i4>13855</vt:i4>
      </vt:variant>
      <vt:variant>
        <vt:i4>1025</vt:i4>
      </vt:variant>
      <vt:variant>
        <vt:i4>1</vt:i4>
      </vt:variant>
      <vt:variant>
        <vt:lpwstr/>
      </vt:variant>
      <vt:variant>
        <vt:lpwstr/>
      </vt:variant>
      <vt:variant>
        <vt:i4>0</vt:i4>
      </vt:variant>
      <vt:variant>
        <vt:i4>14004</vt:i4>
      </vt:variant>
      <vt:variant>
        <vt:i4>1026</vt:i4>
      </vt:variant>
      <vt:variant>
        <vt:i4>1</vt:i4>
      </vt:variant>
      <vt:variant>
        <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Graf Marcel</cp:lastModifiedBy>
  <cp:revision>1</cp:revision>
  <cp:lastPrinted>2014-09-28T18:27:00Z</cp:lastPrinted>
  <dcterms:created xsi:type="dcterms:W3CDTF">2019-05-23T12:02:00Z</dcterms:created>
  <dcterms:modified xsi:type="dcterms:W3CDTF">2019-05-23T12:03:00Z</dcterms:modified>
</cp:coreProperties>
</file>